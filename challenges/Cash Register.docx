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73" w:rsidRDefault="00F03E73" w:rsidP="00F03E73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</w:pPr>
      <w:r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  <w:t>Cash Register</w:t>
      </w:r>
    </w:p>
    <w:p w:rsidR="00F03E73" w:rsidRDefault="00F03E73" w:rsidP="00F03E73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Write a program to perform all the functions of a cash register. The interface must look like a cash register. When the user types a number, it must press the appropriate button. The total button can be clicked with the mouse. The register must process any number of items, total them, add the VAT and produce a till slip.</w:t>
      </w:r>
    </w:p>
    <w:p w:rsidR="00C63994" w:rsidRPr="00F03E73" w:rsidRDefault="00C63994" w:rsidP="00F03E73">
      <w:bookmarkStart w:id="0" w:name="_GoBack"/>
      <w:bookmarkEnd w:id="0"/>
    </w:p>
    <w:sectPr w:rsidR="00C63994" w:rsidRPr="00F0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24"/>
  </w:num>
  <w:num w:numId="4">
    <w:abstractNumId w:val="16"/>
  </w:num>
  <w:num w:numId="5">
    <w:abstractNumId w:val="5"/>
  </w:num>
  <w:num w:numId="6">
    <w:abstractNumId w:val="15"/>
  </w:num>
  <w:num w:numId="7">
    <w:abstractNumId w:val="17"/>
  </w:num>
  <w:num w:numId="8">
    <w:abstractNumId w:val="9"/>
  </w:num>
  <w:num w:numId="9">
    <w:abstractNumId w:val="20"/>
  </w:num>
  <w:num w:numId="10">
    <w:abstractNumId w:val="4"/>
  </w:num>
  <w:num w:numId="11">
    <w:abstractNumId w:val="12"/>
  </w:num>
  <w:num w:numId="12">
    <w:abstractNumId w:val="18"/>
  </w:num>
  <w:num w:numId="13">
    <w:abstractNumId w:val="10"/>
  </w:num>
  <w:num w:numId="14">
    <w:abstractNumId w:val="13"/>
  </w:num>
  <w:num w:numId="15">
    <w:abstractNumId w:val="2"/>
  </w:num>
  <w:num w:numId="16">
    <w:abstractNumId w:val="6"/>
  </w:num>
  <w:num w:numId="17">
    <w:abstractNumId w:val="22"/>
  </w:num>
  <w:num w:numId="18">
    <w:abstractNumId w:val="19"/>
  </w:num>
  <w:num w:numId="19">
    <w:abstractNumId w:val="21"/>
  </w:num>
  <w:num w:numId="20">
    <w:abstractNumId w:val="1"/>
  </w:num>
  <w:num w:numId="21">
    <w:abstractNumId w:val="23"/>
  </w:num>
  <w:num w:numId="22">
    <w:abstractNumId w:val="8"/>
  </w:num>
  <w:num w:numId="23">
    <w:abstractNumId w:val="0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96296"/>
    <w:rsid w:val="000C4DE7"/>
    <w:rsid w:val="00105EF5"/>
    <w:rsid w:val="001B35C4"/>
    <w:rsid w:val="00240923"/>
    <w:rsid w:val="0029654C"/>
    <w:rsid w:val="0032128E"/>
    <w:rsid w:val="00345CA7"/>
    <w:rsid w:val="003B5092"/>
    <w:rsid w:val="003C283A"/>
    <w:rsid w:val="00403709"/>
    <w:rsid w:val="00454EBF"/>
    <w:rsid w:val="004B37A9"/>
    <w:rsid w:val="004C517A"/>
    <w:rsid w:val="004C616D"/>
    <w:rsid w:val="00637143"/>
    <w:rsid w:val="00723B5D"/>
    <w:rsid w:val="007767B7"/>
    <w:rsid w:val="007E4E80"/>
    <w:rsid w:val="00866983"/>
    <w:rsid w:val="00901F81"/>
    <w:rsid w:val="00946F54"/>
    <w:rsid w:val="00A33A6F"/>
    <w:rsid w:val="00A47812"/>
    <w:rsid w:val="00BC2076"/>
    <w:rsid w:val="00C07A31"/>
    <w:rsid w:val="00C17D7A"/>
    <w:rsid w:val="00C25559"/>
    <w:rsid w:val="00C63994"/>
    <w:rsid w:val="00C65ABD"/>
    <w:rsid w:val="00CB0441"/>
    <w:rsid w:val="00CB40AD"/>
    <w:rsid w:val="00D26E06"/>
    <w:rsid w:val="00D45716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2014-12-02T13:00:00Z</dcterms:created>
  <dcterms:modified xsi:type="dcterms:W3CDTF">2014-12-02T13:00:00Z</dcterms:modified>
</cp:coreProperties>
</file>