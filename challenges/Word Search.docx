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C46" w:rsidRDefault="00903C46" w:rsidP="00903C46">
      <w:pPr>
        <w:pStyle w:val="Heading1"/>
        <w:shd w:val="clear" w:color="auto" w:fill="FFFFFF"/>
        <w:rPr>
          <w:rFonts w:ascii="Helvetica" w:hAnsi="Helvetica" w:cs="Helvetica"/>
          <w:b w:val="0"/>
          <w:bCs w:val="0"/>
          <w:caps/>
          <w:color w:val="922F08"/>
          <w:sz w:val="35"/>
          <w:szCs w:val="35"/>
          <w:lang w:val="en-US"/>
        </w:rPr>
      </w:pPr>
      <w:r>
        <w:rPr>
          <w:rFonts w:ascii="Helvetica" w:hAnsi="Helvetica" w:cs="Helvetica"/>
          <w:b w:val="0"/>
          <w:bCs w:val="0"/>
          <w:caps/>
          <w:color w:val="922F08"/>
          <w:sz w:val="35"/>
          <w:szCs w:val="35"/>
          <w:lang w:val="en-US"/>
        </w:rPr>
        <w:t>Word Search</w:t>
      </w:r>
    </w:p>
    <w:p w:rsidR="00903C46" w:rsidRDefault="00903C46" w:rsidP="00903C46">
      <w:pPr>
        <w:shd w:val="clear" w:color="auto" w:fill="FFFFFF"/>
        <w:spacing w:before="100" w:beforeAutospacing="1" w:after="150"/>
        <w:rPr>
          <w:rFonts w:ascii="Helvetica" w:hAnsi="Helvetica" w:cs="Helvetica"/>
          <w:color w:val="373737"/>
          <w:lang w:val="en-US"/>
        </w:rPr>
      </w:pPr>
      <w:r>
        <w:rPr>
          <w:rFonts w:ascii="Helvetica" w:hAnsi="Helvetica" w:cs="Helvetica"/>
          <w:color w:val="373737"/>
          <w:lang w:val="en-US"/>
        </w:rPr>
        <w:t>Magazines often set puzzles for their readers and a very popular puzzle is the word search. A grid contains several words hidden within it, spelled horizontally, diagonally, and vertically, forward and backward. The solver must locate all the words listed below the grid.</w:t>
      </w:r>
    </w:p>
    <w:p w:rsidR="00903C46" w:rsidRDefault="00903C46" w:rsidP="00903C46">
      <w:pPr>
        <w:shd w:val="clear" w:color="auto" w:fill="FFFFFF"/>
        <w:spacing w:before="100" w:beforeAutospacing="1" w:after="150"/>
        <w:rPr>
          <w:rFonts w:ascii="Helvetica" w:hAnsi="Helvetica" w:cs="Helvetica"/>
          <w:color w:val="373737"/>
          <w:lang w:val="en-US"/>
        </w:rPr>
      </w:pPr>
      <w:r>
        <w:rPr>
          <w:rFonts w:ascii="Helvetica" w:hAnsi="Helvetica" w:cs="Helvetica"/>
          <w:color w:val="373737"/>
          <w:lang w:val="en-US"/>
        </w:rPr>
        <w:t>Write a program that will allow a user to enter a number of word clues, and then produce the grid. Your algorithm must allow for all directions and spelling options. It must fill in the open spaces with random letters.</w:t>
      </w:r>
    </w:p>
    <w:p w:rsidR="00903C46" w:rsidRDefault="00903C46" w:rsidP="00903C46">
      <w:pPr>
        <w:shd w:val="clear" w:color="auto" w:fill="FFFFFF"/>
        <w:spacing w:before="100" w:beforeAutospacing="1" w:after="150"/>
        <w:rPr>
          <w:rFonts w:ascii="Helvetica" w:hAnsi="Helvetica" w:cs="Helvetica"/>
          <w:color w:val="373737"/>
          <w:lang w:val="en-US"/>
        </w:rPr>
      </w:pPr>
      <w:r>
        <w:rPr>
          <w:rFonts w:ascii="Helvetica" w:hAnsi="Helvetica" w:cs="Helvetica"/>
          <w:color w:val="373737"/>
          <w:lang w:val="en-US"/>
        </w:rPr>
        <w:t>When the grid has been built, allow a second user to complete the grid. The user can highlight the relevant words, and the computer can check it. Also, allow the designer of the grid to create a printed copy.</w:t>
      </w:r>
    </w:p>
    <w:p w:rsidR="00C63994" w:rsidRPr="00903C46" w:rsidRDefault="00C63994" w:rsidP="00903C46">
      <w:bookmarkStart w:id="0" w:name="_GoBack"/>
      <w:bookmarkEnd w:id="0"/>
    </w:p>
    <w:sectPr w:rsidR="00C63994" w:rsidRPr="00903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B130C"/>
    <w:multiLevelType w:val="multilevel"/>
    <w:tmpl w:val="CD4EE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145599"/>
    <w:multiLevelType w:val="multilevel"/>
    <w:tmpl w:val="3348B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6C25DA"/>
    <w:multiLevelType w:val="multilevel"/>
    <w:tmpl w:val="963AD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2D0637"/>
    <w:multiLevelType w:val="multilevel"/>
    <w:tmpl w:val="19BA70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40C5F40"/>
    <w:multiLevelType w:val="multilevel"/>
    <w:tmpl w:val="A9E40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602321B"/>
    <w:multiLevelType w:val="multilevel"/>
    <w:tmpl w:val="E17CF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7587883"/>
    <w:multiLevelType w:val="multilevel"/>
    <w:tmpl w:val="F6BC4C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7C83301"/>
    <w:multiLevelType w:val="multilevel"/>
    <w:tmpl w:val="E7428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BB1296D"/>
    <w:multiLevelType w:val="multilevel"/>
    <w:tmpl w:val="E22099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EDC3A5A"/>
    <w:multiLevelType w:val="multilevel"/>
    <w:tmpl w:val="A7109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0414055"/>
    <w:multiLevelType w:val="multilevel"/>
    <w:tmpl w:val="5D261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3706669"/>
    <w:multiLevelType w:val="multilevel"/>
    <w:tmpl w:val="22FA1D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39905A1"/>
    <w:multiLevelType w:val="multilevel"/>
    <w:tmpl w:val="24426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9406E28"/>
    <w:multiLevelType w:val="multilevel"/>
    <w:tmpl w:val="61BE3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C580F81"/>
    <w:multiLevelType w:val="multilevel"/>
    <w:tmpl w:val="F008EF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7687FE4"/>
    <w:multiLevelType w:val="multilevel"/>
    <w:tmpl w:val="62E8F8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BA16FE4"/>
    <w:multiLevelType w:val="multilevel"/>
    <w:tmpl w:val="BC28CA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C253DB6"/>
    <w:multiLevelType w:val="multilevel"/>
    <w:tmpl w:val="59D24B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F9F1338"/>
    <w:multiLevelType w:val="multilevel"/>
    <w:tmpl w:val="1ED42C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21A529A"/>
    <w:multiLevelType w:val="multilevel"/>
    <w:tmpl w:val="6E0EA7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3F02EE4"/>
    <w:multiLevelType w:val="multilevel"/>
    <w:tmpl w:val="1AEC1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71430E2"/>
    <w:multiLevelType w:val="multilevel"/>
    <w:tmpl w:val="03D2D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7DA5A2C"/>
    <w:multiLevelType w:val="multilevel"/>
    <w:tmpl w:val="0C0A4F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934304C"/>
    <w:multiLevelType w:val="multilevel"/>
    <w:tmpl w:val="1C368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A476847"/>
    <w:multiLevelType w:val="multilevel"/>
    <w:tmpl w:val="7AEAE8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DB04AF9"/>
    <w:multiLevelType w:val="multilevel"/>
    <w:tmpl w:val="00FE7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E784383"/>
    <w:multiLevelType w:val="multilevel"/>
    <w:tmpl w:val="807A51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0820575"/>
    <w:multiLevelType w:val="multilevel"/>
    <w:tmpl w:val="10201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0AD6CF4"/>
    <w:multiLevelType w:val="multilevel"/>
    <w:tmpl w:val="1D6AB0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2B55CA1"/>
    <w:multiLevelType w:val="multilevel"/>
    <w:tmpl w:val="A0704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BC63917"/>
    <w:multiLevelType w:val="multilevel"/>
    <w:tmpl w:val="D0C4A0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0755BA1"/>
    <w:multiLevelType w:val="multilevel"/>
    <w:tmpl w:val="F24E1F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5876490"/>
    <w:multiLevelType w:val="multilevel"/>
    <w:tmpl w:val="5BE4B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63F7C46"/>
    <w:multiLevelType w:val="multilevel"/>
    <w:tmpl w:val="C5388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6E977C7"/>
    <w:multiLevelType w:val="multilevel"/>
    <w:tmpl w:val="E4D452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6FA03AE"/>
    <w:multiLevelType w:val="multilevel"/>
    <w:tmpl w:val="D12046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8CD6C64"/>
    <w:multiLevelType w:val="multilevel"/>
    <w:tmpl w:val="067E8D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B6E650C"/>
    <w:multiLevelType w:val="multilevel"/>
    <w:tmpl w:val="97424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31B42B6"/>
    <w:multiLevelType w:val="multilevel"/>
    <w:tmpl w:val="05C46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5CF78BF"/>
    <w:multiLevelType w:val="multilevel"/>
    <w:tmpl w:val="16C87D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94E1309"/>
    <w:multiLevelType w:val="multilevel"/>
    <w:tmpl w:val="E25ECA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9633E71"/>
    <w:multiLevelType w:val="multilevel"/>
    <w:tmpl w:val="4C189E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96D55AB"/>
    <w:multiLevelType w:val="multilevel"/>
    <w:tmpl w:val="76F04D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E550F7E"/>
    <w:multiLevelType w:val="multilevel"/>
    <w:tmpl w:val="08087E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EE63748"/>
    <w:multiLevelType w:val="multilevel"/>
    <w:tmpl w:val="F63627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4373EDA"/>
    <w:multiLevelType w:val="multilevel"/>
    <w:tmpl w:val="D5B887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7C47043"/>
    <w:multiLevelType w:val="multilevel"/>
    <w:tmpl w:val="100E41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839770A"/>
    <w:multiLevelType w:val="multilevel"/>
    <w:tmpl w:val="3C421E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BBB0DC6"/>
    <w:multiLevelType w:val="multilevel"/>
    <w:tmpl w:val="2452D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7DDD4CA2"/>
    <w:multiLevelType w:val="multilevel"/>
    <w:tmpl w:val="346467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24"/>
  </w:num>
  <w:num w:numId="3">
    <w:abstractNumId w:val="46"/>
  </w:num>
  <w:num w:numId="4">
    <w:abstractNumId w:val="33"/>
  </w:num>
  <w:num w:numId="5">
    <w:abstractNumId w:val="9"/>
  </w:num>
  <w:num w:numId="6">
    <w:abstractNumId w:val="32"/>
  </w:num>
  <w:num w:numId="7">
    <w:abstractNumId w:val="35"/>
  </w:num>
  <w:num w:numId="8">
    <w:abstractNumId w:val="21"/>
  </w:num>
  <w:num w:numId="9">
    <w:abstractNumId w:val="38"/>
  </w:num>
  <w:num w:numId="10">
    <w:abstractNumId w:val="8"/>
  </w:num>
  <w:num w:numId="11">
    <w:abstractNumId w:val="27"/>
  </w:num>
  <w:num w:numId="12">
    <w:abstractNumId w:val="36"/>
  </w:num>
  <w:num w:numId="13">
    <w:abstractNumId w:val="22"/>
  </w:num>
  <w:num w:numId="14">
    <w:abstractNumId w:val="29"/>
  </w:num>
  <w:num w:numId="15">
    <w:abstractNumId w:val="6"/>
  </w:num>
  <w:num w:numId="16">
    <w:abstractNumId w:val="11"/>
  </w:num>
  <w:num w:numId="17">
    <w:abstractNumId w:val="44"/>
  </w:num>
  <w:num w:numId="18">
    <w:abstractNumId w:val="37"/>
  </w:num>
  <w:num w:numId="19">
    <w:abstractNumId w:val="41"/>
  </w:num>
  <w:num w:numId="20">
    <w:abstractNumId w:val="2"/>
  </w:num>
  <w:num w:numId="21">
    <w:abstractNumId w:val="45"/>
  </w:num>
  <w:num w:numId="22">
    <w:abstractNumId w:val="18"/>
  </w:num>
  <w:num w:numId="23">
    <w:abstractNumId w:val="1"/>
  </w:num>
  <w:num w:numId="24">
    <w:abstractNumId w:val="7"/>
  </w:num>
  <w:num w:numId="25">
    <w:abstractNumId w:val="17"/>
  </w:num>
  <w:num w:numId="26">
    <w:abstractNumId w:val="39"/>
  </w:num>
  <w:num w:numId="27">
    <w:abstractNumId w:val="3"/>
  </w:num>
  <w:num w:numId="28">
    <w:abstractNumId w:val="23"/>
  </w:num>
  <w:num w:numId="29">
    <w:abstractNumId w:val="31"/>
  </w:num>
  <w:num w:numId="30">
    <w:abstractNumId w:val="19"/>
  </w:num>
  <w:num w:numId="31">
    <w:abstractNumId w:val="0"/>
  </w:num>
  <w:num w:numId="32">
    <w:abstractNumId w:val="14"/>
  </w:num>
  <w:num w:numId="33">
    <w:abstractNumId w:val="12"/>
  </w:num>
  <w:num w:numId="34">
    <w:abstractNumId w:val="26"/>
  </w:num>
  <w:num w:numId="35">
    <w:abstractNumId w:val="13"/>
  </w:num>
  <w:num w:numId="36">
    <w:abstractNumId w:val="16"/>
  </w:num>
  <w:num w:numId="37">
    <w:abstractNumId w:val="40"/>
  </w:num>
  <w:num w:numId="38">
    <w:abstractNumId w:val="5"/>
  </w:num>
  <w:num w:numId="39">
    <w:abstractNumId w:val="25"/>
  </w:num>
  <w:num w:numId="40">
    <w:abstractNumId w:val="34"/>
  </w:num>
  <w:num w:numId="41">
    <w:abstractNumId w:val="48"/>
  </w:num>
  <w:num w:numId="42">
    <w:abstractNumId w:val="20"/>
  </w:num>
  <w:num w:numId="43">
    <w:abstractNumId w:val="15"/>
  </w:num>
  <w:num w:numId="44">
    <w:abstractNumId w:val="42"/>
  </w:num>
  <w:num w:numId="45">
    <w:abstractNumId w:val="47"/>
  </w:num>
  <w:num w:numId="46">
    <w:abstractNumId w:val="4"/>
  </w:num>
  <w:num w:numId="47">
    <w:abstractNumId w:val="49"/>
  </w:num>
  <w:num w:numId="48">
    <w:abstractNumId w:val="28"/>
  </w:num>
  <w:num w:numId="49">
    <w:abstractNumId w:val="10"/>
  </w:num>
  <w:num w:numId="50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A6F"/>
    <w:rsid w:val="00017675"/>
    <w:rsid w:val="00020740"/>
    <w:rsid w:val="00057E96"/>
    <w:rsid w:val="00096296"/>
    <w:rsid w:val="00097A53"/>
    <w:rsid w:val="000C4DE7"/>
    <w:rsid w:val="00105EF5"/>
    <w:rsid w:val="00114603"/>
    <w:rsid w:val="001B35C4"/>
    <w:rsid w:val="001D0100"/>
    <w:rsid w:val="001D5F3F"/>
    <w:rsid w:val="00240923"/>
    <w:rsid w:val="002865E2"/>
    <w:rsid w:val="0029654C"/>
    <w:rsid w:val="0032128E"/>
    <w:rsid w:val="00345CA7"/>
    <w:rsid w:val="003B5078"/>
    <w:rsid w:val="003B5092"/>
    <w:rsid w:val="003C283A"/>
    <w:rsid w:val="00403709"/>
    <w:rsid w:val="004232AC"/>
    <w:rsid w:val="00454EBF"/>
    <w:rsid w:val="004B37A9"/>
    <w:rsid w:val="004C517A"/>
    <w:rsid w:val="004C616D"/>
    <w:rsid w:val="005C3F22"/>
    <w:rsid w:val="00625905"/>
    <w:rsid w:val="00637143"/>
    <w:rsid w:val="006E418F"/>
    <w:rsid w:val="00723B5D"/>
    <w:rsid w:val="007767B7"/>
    <w:rsid w:val="007A3DDD"/>
    <w:rsid w:val="007E4E80"/>
    <w:rsid w:val="007F6919"/>
    <w:rsid w:val="00866983"/>
    <w:rsid w:val="00901F81"/>
    <w:rsid w:val="00903C46"/>
    <w:rsid w:val="00941D71"/>
    <w:rsid w:val="00946F54"/>
    <w:rsid w:val="00A33A6F"/>
    <w:rsid w:val="00A47812"/>
    <w:rsid w:val="00A556A8"/>
    <w:rsid w:val="00A60938"/>
    <w:rsid w:val="00A86F34"/>
    <w:rsid w:val="00BC2076"/>
    <w:rsid w:val="00C07A31"/>
    <w:rsid w:val="00C17D7A"/>
    <w:rsid w:val="00C25559"/>
    <w:rsid w:val="00C63994"/>
    <w:rsid w:val="00C65ABD"/>
    <w:rsid w:val="00C95073"/>
    <w:rsid w:val="00CB0441"/>
    <w:rsid w:val="00CB40AD"/>
    <w:rsid w:val="00CC72F6"/>
    <w:rsid w:val="00D26E06"/>
    <w:rsid w:val="00D45716"/>
    <w:rsid w:val="00D56C33"/>
    <w:rsid w:val="00D8155A"/>
    <w:rsid w:val="00E005F5"/>
    <w:rsid w:val="00E66544"/>
    <w:rsid w:val="00EA2784"/>
    <w:rsid w:val="00ED17F4"/>
    <w:rsid w:val="00F03E73"/>
    <w:rsid w:val="00F2092F"/>
    <w:rsid w:val="00F269AE"/>
    <w:rsid w:val="00F9518E"/>
    <w:rsid w:val="00F96A4B"/>
    <w:rsid w:val="00FA435D"/>
    <w:rsid w:val="00FC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3A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A6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A33A6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07A31"/>
    <w:rPr>
      <w:strike w:val="0"/>
      <w:dstrike w:val="0"/>
      <w:color w:val="119A60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C07A3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37143"/>
    <w:rPr>
      <w:rFonts w:ascii="Consolas" w:eastAsia="Times New Roman" w:hAnsi="Consolas" w:cs="Consolas" w:hint="defaul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7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3A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A6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A33A6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07A31"/>
    <w:rPr>
      <w:strike w:val="0"/>
      <w:dstrike w:val="0"/>
      <w:color w:val="119A60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C07A3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37143"/>
    <w:rPr>
      <w:rFonts w:ascii="Consolas" w:eastAsia="Times New Roman" w:hAnsi="Consolas" w:cs="Consolas" w:hint="defaul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7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0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6054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68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13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63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48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72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11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589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63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339125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5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2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4119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5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62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27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634865">
                                  <w:blockQuote w:val="1"/>
                                  <w:marLeft w:val="720"/>
                                  <w:marRight w:val="7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19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020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25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228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18900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52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025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87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20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769815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11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1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9595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17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3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90530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9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95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2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92124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58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8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1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9148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86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44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09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02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56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1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7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2922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8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12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9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3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4828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92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4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3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8704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62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5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4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437792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34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1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89060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26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4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5949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90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9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6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10412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99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5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66354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55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8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0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3326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48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2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857075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24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30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92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79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787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2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75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5866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47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7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3142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95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3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46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07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42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8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34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0495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78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04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97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43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7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9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8326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01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4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5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1171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87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1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1226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61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50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4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555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25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7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77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6505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62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7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8061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85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6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5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7654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10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8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2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603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5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3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236880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43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3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7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35590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2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7248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7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5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1645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64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1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9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4102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05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5414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95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5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9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23196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57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65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65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038106">
                  <w:marLeft w:val="195"/>
                  <w:marRight w:val="18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0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9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9304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936576">
                  <w:marLeft w:val="195"/>
                  <w:marRight w:val="18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9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3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9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25780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45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8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4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174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8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7912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9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1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66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7542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93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4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1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8699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88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3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4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4635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7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4126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21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7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0944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97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0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9145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1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66470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96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0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63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16670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74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57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82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6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1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4735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95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00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25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4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5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13522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12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1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29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8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8661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3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0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1796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38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9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9838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86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8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4953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2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85728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8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357276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6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18844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36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3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6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1465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06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4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8259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44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7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3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3241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91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8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7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17384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55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1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9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8638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03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8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8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04491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0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6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6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2524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29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65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37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49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6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1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364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9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3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53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13430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68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18EE9A48</Template>
  <TotalTime>0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Canon Slade School</Company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P Hudson</dc:creator>
  <cp:lastModifiedBy>Mr P Hudson</cp:lastModifiedBy>
  <cp:revision>2</cp:revision>
  <dcterms:created xsi:type="dcterms:W3CDTF">2014-12-02T13:12:00Z</dcterms:created>
  <dcterms:modified xsi:type="dcterms:W3CDTF">2014-12-02T13:12:00Z</dcterms:modified>
</cp:coreProperties>
</file>