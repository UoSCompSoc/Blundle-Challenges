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919" w:rsidRPr="007F6919" w:rsidRDefault="007F6919" w:rsidP="007F691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</w:pPr>
      <w:r w:rsidRPr="007F6919"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  <w:t>Checkouts</w:t>
      </w:r>
    </w:p>
    <w:p w:rsidR="007F6919" w:rsidRPr="007F6919" w:rsidRDefault="007F6919" w:rsidP="007F6919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7F6919">
        <w:rPr>
          <w:rFonts w:ascii="Helvetica" w:eastAsia="Times New Roman" w:hAnsi="Helvetica" w:cs="Helvetica"/>
          <w:color w:val="373737"/>
          <w:lang w:val="en-US" w:eastAsia="en-GB"/>
        </w:rPr>
        <w:t>Woolworths has a sign up that says that if you have to queue at the checkout for longer than 3 minutes, you have waited too long; speak to a manager. Write a program to simulate the queues at Woolworths’ checkouts.</w:t>
      </w:r>
    </w:p>
    <w:p w:rsidR="007F6919" w:rsidRPr="007F6919" w:rsidRDefault="007F6919" w:rsidP="007F6919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7F6919">
        <w:rPr>
          <w:rFonts w:ascii="Helvetica" w:eastAsia="Times New Roman" w:hAnsi="Helvetica" w:cs="Helvetica"/>
          <w:color w:val="373737"/>
          <w:lang w:val="en-US" w:eastAsia="en-GB"/>
        </w:rPr>
        <w:t>Variables are needed. You need a variable for the number of people joining a queue. Use a variable to hold the time taken to serve a client (on average). You will use the random number generator to generate the average number of people arriving and the average time to be served.</w:t>
      </w:r>
    </w:p>
    <w:p w:rsidR="007F6919" w:rsidRPr="007F6919" w:rsidRDefault="007F6919" w:rsidP="007F6919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7F6919">
        <w:rPr>
          <w:rFonts w:ascii="Helvetica" w:eastAsia="Times New Roman" w:hAnsi="Helvetica" w:cs="Helvetica"/>
          <w:color w:val="373737"/>
          <w:lang w:val="en-US" w:eastAsia="en-GB"/>
        </w:rPr>
        <w:t>Model the queue mechanism with the following data: between 0 and 5 customers join the queue every minute. It takes between 2 and 8 minutes to serve a client.</w:t>
      </w:r>
    </w:p>
    <w:p w:rsidR="007F6919" w:rsidRPr="007F6919" w:rsidRDefault="007F6919" w:rsidP="007F6919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7F6919">
        <w:rPr>
          <w:rFonts w:ascii="Helvetica" w:eastAsia="Times New Roman" w:hAnsi="Helvetica" w:cs="Helvetica"/>
          <w:color w:val="373737"/>
          <w:lang w:val="en-US" w:eastAsia="en-GB"/>
        </w:rPr>
        <w:t>What you must do is run the program for a period of time, and calculate how many people are in the queue, and average the amount of time it takes to serve your customers.</w:t>
      </w:r>
    </w:p>
    <w:p w:rsidR="007F6919" w:rsidRPr="007F6919" w:rsidRDefault="007F6919" w:rsidP="007F6919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7F6919">
        <w:rPr>
          <w:rFonts w:ascii="Helvetica" w:eastAsia="Times New Roman" w:hAnsi="Helvetica" w:cs="Helvetica"/>
          <w:color w:val="373737"/>
          <w:lang w:val="en-US" w:eastAsia="en-GB"/>
        </w:rPr>
        <w:t>When you have the hang of that, add the following features:</w:t>
      </w:r>
    </w:p>
    <w:p w:rsidR="007F6919" w:rsidRPr="007F6919" w:rsidRDefault="007F6919" w:rsidP="007F6919">
      <w:pPr>
        <w:numPr>
          <w:ilvl w:val="0"/>
          <w:numId w:val="28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7F6919">
        <w:rPr>
          <w:rFonts w:ascii="Helvetica" w:eastAsia="Times New Roman" w:hAnsi="Helvetica" w:cs="Helvetica"/>
          <w:color w:val="373737"/>
          <w:lang w:val="en-US" w:eastAsia="en-GB"/>
        </w:rPr>
        <w:t>Allow for several tills to be open at the same time. Calculate the number of tills you need open to keep the queue to three minutes or less.</w:t>
      </w:r>
    </w:p>
    <w:p w:rsidR="007F6919" w:rsidRPr="007F6919" w:rsidRDefault="007F6919" w:rsidP="007F6919">
      <w:pPr>
        <w:numPr>
          <w:ilvl w:val="0"/>
          <w:numId w:val="28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7F6919">
        <w:rPr>
          <w:rFonts w:ascii="Helvetica" w:eastAsia="Times New Roman" w:hAnsi="Helvetica" w:cs="Helvetica"/>
          <w:color w:val="373737"/>
          <w:lang w:val="en-US" w:eastAsia="en-GB"/>
        </w:rPr>
        <w:t>Assume that customers always join the shortest queue. (See if it makes any difference if the customer joins a queue at random.)</w:t>
      </w:r>
    </w:p>
    <w:p w:rsidR="007F6919" w:rsidRPr="007F6919" w:rsidRDefault="007F6919" w:rsidP="007F6919">
      <w:pPr>
        <w:numPr>
          <w:ilvl w:val="0"/>
          <w:numId w:val="28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7F6919">
        <w:rPr>
          <w:rFonts w:ascii="Helvetica" w:eastAsia="Times New Roman" w:hAnsi="Helvetica" w:cs="Helvetica"/>
          <w:color w:val="373737"/>
          <w:lang w:val="en-US" w:eastAsia="en-GB"/>
        </w:rPr>
        <w:t>Add animations of the queue. This need not be complicated. Use stars to represent the queues. For example:</w:t>
      </w:r>
    </w:p>
    <w:p w:rsidR="007F6919" w:rsidRPr="007F6919" w:rsidRDefault="007F6919" w:rsidP="007F6919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7F6919">
        <w:rPr>
          <w:rFonts w:ascii="Helvetica" w:eastAsia="Times New Roman" w:hAnsi="Helvetica" w:cs="Helvetica"/>
          <w:color w:val="373737"/>
          <w:lang w:val="en-US" w:eastAsia="en-GB"/>
        </w:rPr>
        <w:t>* *</w:t>
      </w:r>
    </w:p>
    <w:p w:rsidR="007F6919" w:rsidRPr="007F6919" w:rsidRDefault="007F6919" w:rsidP="007F6919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7F6919">
        <w:rPr>
          <w:rFonts w:ascii="Helvetica" w:eastAsia="Times New Roman" w:hAnsi="Helvetica" w:cs="Helvetica"/>
          <w:color w:val="373737"/>
          <w:lang w:val="en-US" w:eastAsia="en-GB"/>
        </w:rPr>
        <w:t>* * *</w:t>
      </w:r>
    </w:p>
    <w:p w:rsidR="007F6919" w:rsidRPr="007F6919" w:rsidRDefault="007F6919" w:rsidP="007F6919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7F6919">
        <w:rPr>
          <w:rFonts w:ascii="Helvetica" w:eastAsia="Times New Roman" w:hAnsi="Helvetica" w:cs="Helvetica"/>
          <w:color w:val="373737"/>
          <w:lang w:val="en-US" w:eastAsia="en-GB"/>
        </w:rPr>
        <w:t>* * *</w:t>
      </w:r>
    </w:p>
    <w:p w:rsidR="007F6919" w:rsidRPr="007F6919" w:rsidRDefault="007F6919" w:rsidP="007F6919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7F6919">
        <w:rPr>
          <w:rFonts w:ascii="Helvetica" w:eastAsia="Times New Roman" w:hAnsi="Helvetica" w:cs="Helvetica"/>
          <w:color w:val="373737"/>
          <w:lang w:val="en-US" w:eastAsia="en-GB"/>
        </w:rPr>
        <w:t>* * *</w:t>
      </w:r>
    </w:p>
    <w:p w:rsidR="007F6919" w:rsidRPr="007F6919" w:rsidRDefault="007F6919" w:rsidP="007F6919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7F6919">
        <w:rPr>
          <w:rFonts w:ascii="Helvetica" w:eastAsia="Times New Roman" w:hAnsi="Helvetica" w:cs="Helvetica"/>
          <w:color w:val="373737"/>
          <w:lang w:val="en-US" w:eastAsia="en-GB"/>
        </w:rPr>
        <w:t>— — —</w:t>
      </w:r>
    </w:p>
    <w:p w:rsidR="007F6919" w:rsidRPr="007F6919" w:rsidRDefault="007F6919" w:rsidP="007F6919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7F6919">
        <w:rPr>
          <w:rFonts w:ascii="Helvetica" w:eastAsia="Times New Roman" w:hAnsi="Helvetica" w:cs="Helvetica"/>
          <w:color w:val="373737"/>
          <w:lang w:val="en-US" w:eastAsia="en-GB"/>
        </w:rPr>
        <w:t>1 2 3</w:t>
      </w:r>
    </w:p>
    <w:p w:rsidR="007F6919" w:rsidRPr="007F6919" w:rsidRDefault="007F6919" w:rsidP="007F691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7F6919">
        <w:rPr>
          <w:rFonts w:ascii="Helvetica" w:eastAsia="Times New Roman" w:hAnsi="Helvetica" w:cs="Helvetica"/>
          <w:color w:val="373737"/>
          <w:lang w:val="en-US" w:eastAsia="en-GB"/>
        </w:rPr>
        <w:t xml:space="preserve">Allow the user to vary: the number of clients joining the queue, the number of queues, </w:t>
      </w:r>
      <w:proofErr w:type="gramStart"/>
      <w:r w:rsidRPr="007F6919">
        <w:rPr>
          <w:rFonts w:ascii="Helvetica" w:eastAsia="Times New Roman" w:hAnsi="Helvetica" w:cs="Helvetica"/>
          <w:color w:val="373737"/>
          <w:lang w:val="en-US" w:eastAsia="en-GB"/>
        </w:rPr>
        <w:t>the</w:t>
      </w:r>
      <w:proofErr w:type="gramEnd"/>
      <w:r w:rsidRPr="007F6919">
        <w:rPr>
          <w:rFonts w:ascii="Helvetica" w:eastAsia="Times New Roman" w:hAnsi="Helvetica" w:cs="Helvetica"/>
          <w:color w:val="373737"/>
          <w:lang w:val="en-US" w:eastAsia="en-GB"/>
        </w:rPr>
        <w:t xml:space="preserve"> rate at which customers are served.</w:t>
      </w:r>
    </w:p>
    <w:p w:rsidR="00C63994" w:rsidRPr="007F6919" w:rsidRDefault="00C63994" w:rsidP="007F6919">
      <w:bookmarkStart w:id="0" w:name="_GoBack"/>
      <w:bookmarkEnd w:id="0"/>
    </w:p>
    <w:sectPr w:rsidR="00C63994" w:rsidRPr="007F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5599"/>
    <w:multiLevelType w:val="multilevel"/>
    <w:tmpl w:val="334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2D0637"/>
    <w:multiLevelType w:val="multilevel"/>
    <w:tmpl w:val="19BA7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C83301"/>
    <w:multiLevelType w:val="multilevel"/>
    <w:tmpl w:val="E7428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253DB6"/>
    <w:multiLevelType w:val="multilevel"/>
    <w:tmpl w:val="59D24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9F1338"/>
    <w:multiLevelType w:val="multilevel"/>
    <w:tmpl w:val="1ED4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34304C"/>
    <w:multiLevelType w:val="multilevel"/>
    <w:tmpl w:val="1C36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755BA1"/>
    <w:multiLevelType w:val="multilevel"/>
    <w:tmpl w:val="F24E1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CF78BF"/>
    <w:multiLevelType w:val="multilevel"/>
    <w:tmpl w:val="16C8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28"/>
  </w:num>
  <w:num w:numId="4">
    <w:abstractNumId w:val="19"/>
  </w:num>
  <w:num w:numId="5">
    <w:abstractNumId w:val="6"/>
  </w:num>
  <w:num w:numId="6">
    <w:abstractNumId w:val="18"/>
  </w:num>
  <w:num w:numId="7">
    <w:abstractNumId w:val="20"/>
  </w:num>
  <w:num w:numId="8">
    <w:abstractNumId w:val="10"/>
  </w:num>
  <w:num w:numId="9">
    <w:abstractNumId w:val="23"/>
  </w:num>
  <w:num w:numId="10">
    <w:abstractNumId w:val="5"/>
  </w:num>
  <w:num w:numId="11">
    <w:abstractNumId w:val="14"/>
  </w:num>
  <w:num w:numId="12">
    <w:abstractNumId w:val="21"/>
  </w:num>
  <w:num w:numId="13">
    <w:abstractNumId w:val="11"/>
  </w:num>
  <w:num w:numId="14">
    <w:abstractNumId w:val="15"/>
  </w:num>
  <w:num w:numId="15">
    <w:abstractNumId w:val="3"/>
  </w:num>
  <w:num w:numId="16">
    <w:abstractNumId w:val="7"/>
  </w:num>
  <w:num w:numId="17">
    <w:abstractNumId w:val="26"/>
  </w:num>
  <w:num w:numId="18">
    <w:abstractNumId w:val="22"/>
  </w:num>
  <w:num w:numId="19">
    <w:abstractNumId w:val="25"/>
  </w:num>
  <w:num w:numId="20">
    <w:abstractNumId w:val="1"/>
  </w:num>
  <w:num w:numId="21">
    <w:abstractNumId w:val="27"/>
  </w:num>
  <w:num w:numId="22">
    <w:abstractNumId w:val="9"/>
  </w:num>
  <w:num w:numId="23">
    <w:abstractNumId w:val="0"/>
  </w:num>
  <w:num w:numId="24">
    <w:abstractNumId w:val="4"/>
  </w:num>
  <w:num w:numId="25">
    <w:abstractNumId w:val="8"/>
  </w:num>
  <w:num w:numId="26">
    <w:abstractNumId w:val="24"/>
  </w:num>
  <w:num w:numId="27">
    <w:abstractNumId w:val="2"/>
  </w:num>
  <w:num w:numId="28">
    <w:abstractNumId w:val="12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96296"/>
    <w:rsid w:val="000C4DE7"/>
    <w:rsid w:val="00105EF5"/>
    <w:rsid w:val="001B35C4"/>
    <w:rsid w:val="00240923"/>
    <w:rsid w:val="0029654C"/>
    <w:rsid w:val="0032128E"/>
    <w:rsid w:val="00345CA7"/>
    <w:rsid w:val="003B5092"/>
    <w:rsid w:val="003C283A"/>
    <w:rsid w:val="00403709"/>
    <w:rsid w:val="00454EBF"/>
    <w:rsid w:val="004B37A9"/>
    <w:rsid w:val="004C517A"/>
    <w:rsid w:val="004C616D"/>
    <w:rsid w:val="00637143"/>
    <w:rsid w:val="00723B5D"/>
    <w:rsid w:val="007767B7"/>
    <w:rsid w:val="007E4E80"/>
    <w:rsid w:val="007F6919"/>
    <w:rsid w:val="00866983"/>
    <w:rsid w:val="00901F81"/>
    <w:rsid w:val="00946F54"/>
    <w:rsid w:val="00A33A6F"/>
    <w:rsid w:val="00A47812"/>
    <w:rsid w:val="00BC2076"/>
    <w:rsid w:val="00C07A31"/>
    <w:rsid w:val="00C17D7A"/>
    <w:rsid w:val="00C25559"/>
    <w:rsid w:val="00C63994"/>
    <w:rsid w:val="00C65ABD"/>
    <w:rsid w:val="00CB0441"/>
    <w:rsid w:val="00CB40AD"/>
    <w:rsid w:val="00D26E06"/>
    <w:rsid w:val="00D45716"/>
    <w:rsid w:val="00D8155A"/>
    <w:rsid w:val="00E005F5"/>
    <w:rsid w:val="00E66544"/>
    <w:rsid w:val="00EA2784"/>
    <w:rsid w:val="00ED17F4"/>
    <w:rsid w:val="00F03E73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22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1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26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1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59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12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42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6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64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18EE9A48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Mr P Hudson</cp:lastModifiedBy>
  <cp:revision>2</cp:revision>
  <dcterms:created xsi:type="dcterms:W3CDTF">2014-12-02T13:01:00Z</dcterms:created>
  <dcterms:modified xsi:type="dcterms:W3CDTF">2014-12-02T13:01:00Z</dcterms:modified>
</cp:coreProperties>
</file>