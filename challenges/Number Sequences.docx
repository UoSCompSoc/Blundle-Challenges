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22" w:rsidRPr="005C3F22" w:rsidRDefault="005C3F22" w:rsidP="005C3F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5C3F22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Number Sequences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Young learners (beginning primary school) need to practice their numeracy skills, and one technique that is used is to give the learner a few terms of a simple numerical series, and he or she must guess the next three.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For example, the series: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1 4 7 10 ___ ___ ___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proofErr w:type="gramStart"/>
      <w:r w:rsidRPr="005C3F22">
        <w:rPr>
          <w:rFonts w:ascii="Helvetica" w:eastAsia="Times New Roman" w:hAnsi="Helvetica" w:cs="Helvetica"/>
          <w:color w:val="373737"/>
          <w:lang w:val="en-US" w:eastAsia="en-GB"/>
        </w:rPr>
        <w:t>Requires the answers 13, 16, and 19.</w:t>
      </w:r>
      <w:proofErr w:type="gramEnd"/>
      <w:r w:rsidRPr="005C3F22">
        <w:rPr>
          <w:rFonts w:ascii="Helvetica" w:eastAsia="Times New Roman" w:hAnsi="Helvetica" w:cs="Helvetica"/>
          <w:color w:val="373737"/>
          <w:lang w:val="en-US" w:eastAsia="en-GB"/>
        </w:rPr>
        <w:t xml:space="preserve"> The numbers increase by three each time.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 xml:space="preserve">Write a computer program that will create a series, </w:t>
      </w:r>
      <w:proofErr w:type="gramStart"/>
      <w:r w:rsidRPr="005C3F22">
        <w:rPr>
          <w:rFonts w:ascii="Helvetica" w:eastAsia="Times New Roman" w:hAnsi="Helvetica" w:cs="Helvetica"/>
          <w:color w:val="373737"/>
          <w:lang w:val="en-US" w:eastAsia="en-GB"/>
        </w:rPr>
        <w:t>then</w:t>
      </w:r>
      <w:proofErr w:type="gramEnd"/>
      <w:r w:rsidRPr="005C3F22">
        <w:rPr>
          <w:rFonts w:ascii="Helvetica" w:eastAsia="Times New Roman" w:hAnsi="Helvetica" w:cs="Helvetica"/>
          <w:color w:val="373737"/>
          <w:lang w:val="en-US" w:eastAsia="en-GB"/>
        </w:rPr>
        <w:t xml:space="preserve"> allow the user to put in the three missing terms. The scoring can be done as follows: One point for each correct term the user gives.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You can use the random number generator to:</w:t>
      </w:r>
    </w:p>
    <w:p w:rsidR="005C3F22" w:rsidRPr="005C3F22" w:rsidRDefault="005C3F22" w:rsidP="005C3F22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Pick the first term of the series.</w:t>
      </w:r>
    </w:p>
    <w:p w:rsidR="005C3F22" w:rsidRPr="005C3F22" w:rsidRDefault="005C3F22" w:rsidP="005C3F22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Pick the gap between numbers.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You can make the series more difficult by</w:t>
      </w:r>
    </w:p>
    <w:p w:rsidR="005C3F22" w:rsidRPr="005C3F22" w:rsidRDefault="005C3F22" w:rsidP="005C3F22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allowing are larger first number,</w:t>
      </w:r>
    </w:p>
    <w:p w:rsidR="005C3F22" w:rsidRPr="005C3F22" w:rsidRDefault="005C3F22" w:rsidP="005C3F22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Allowing a larger gap,</w:t>
      </w:r>
    </w:p>
    <w:p w:rsidR="005C3F22" w:rsidRPr="005C3F22" w:rsidRDefault="005C3F22" w:rsidP="005C3F22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Providing fewer terms.</w:t>
      </w:r>
    </w:p>
    <w:p w:rsidR="005C3F22" w:rsidRPr="005C3F22" w:rsidRDefault="005C3F22" w:rsidP="005C3F22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Some ideas to incorporate:</w:t>
      </w:r>
    </w:p>
    <w:p w:rsidR="005C3F22" w:rsidRPr="005C3F22" w:rsidRDefault="005C3F22" w:rsidP="005C3F22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Allow the program to increase in difficulty for each series that the user gets right.</w:t>
      </w:r>
    </w:p>
    <w:p w:rsidR="005C3F22" w:rsidRPr="005C3F22" w:rsidRDefault="005C3F22" w:rsidP="005C3F22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Keep an “</w:t>
      </w:r>
      <w:proofErr w:type="spellStart"/>
      <w:r w:rsidRPr="005C3F22">
        <w:rPr>
          <w:rFonts w:ascii="Helvetica" w:eastAsia="Times New Roman" w:hAnsi="Helvetica" w:cs="Helvetica"/>
          <w:color w:val="373737"/>
          <w:lang w:val="en-US" w:eastAsia="en-GB"/>
        </w:rPr>
        <w:t>honours</w:t>
      </w:r>
      <w:proofErr w:type="spellEnd"/>
      <w:r w:rsidRPr="005C3F22">
        <w:rPr>
          <w:rFonts w:ascii="Helvetica" w:eastAsia="Times New Roman" w:hAnsi="Helvetica" w:cs="Helvetica"/>
          <w:color w:val="373737"/>
          <w:lang w:val="en-US" w:eastAsia="en-GB"/>
        </w:rPr>
        <w:t xml:space="preserve"> roll” of high scorers.</w:t>
      </w:r>
    </w:p>
    <w:p w:rsidR="005C3F22" w:rsidRPr="005C3F22" w:rsidRDefault="005C3F22" w:rsidP="005C3F22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>Allow users to select difficulty levels.</w:t>
      </w:r>
    </w:p>
    <w:p w:rsidR="005C3F22" w:rsidRPr="005C3F22" w:rsidRDefault="005C3F22" w:rsidP="005C3F22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5C3F22">
        <w:rPr>
          <w:rFonts w:ascii="Helvetica" w:eastAsia="Times New Roman" w:hAnsi="Helvetica" w:cs="Helvetica"/>
          <w:color w:val="373737"/>
          <w:lang w:val="en-US" w:eastAsia="en-GB"/>
        </w:rPr>
        <w:t xml:space="preserve">Complicate the series by using different math techniques: squares, cubes, alternating positive and </w:t>
      </w:r>
      <w:proofErr w:type="spellStart"/>
      <w:r w:rsidRPr="005C3F22">
        <w:rPr>
          <w:rFonts w:ascii="Helvetica" w:eastAsia="Times New Roman" w:hAnsi="Helvetica" w:cs="Helvetica"/>
          <w:color w:val="373737"/>
          <w:lang w:val="en-US" w:eastAsia="en-GB"/>
        </w:rPr>
        <w:t>neg</w:t>
      </w:r>
      <w:proofErr w:type="spellEnd"/>
      <w:r w:rsidRPr="005C3F22">
        <w:rPr>
          <w:rFonts w:ascii="Helvetica" w:eastAsia="Times New Roman" w:hAnsi="Helvetica" w:cs="Helvetica"/>
          <w:color w:val="373737"/>
          <w:lang w:val="en-US" w:eastAsia="en-GB"/>
        </w:rPr>
        <w:t xml:space="preserve"> numbers, decreasing series, etc.</w:t>
      </w:r>
    </w:p>
    <w:p w:rsidR="00C63994" w:rsidRPr="005C3F22" w:rsidRDefault="00C63994" w:rsidP="005C3F22">
      <w:bookmarkStart w:id="0" w:name="_GoBack"/>
      <w:bookmarkEnd w:id="0"/>
    </w:p>
    <w:sectPr w:rsidR="00C63994" w:rsidRPr="005C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B04AF9"/>
    <w:multiLevelType w:val="multilevel"/>
    <w:tmpl w:val="00F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E977C7"/>
    <w:multiLevelType w:val="multilevel"/>
    <w:tmpl w:val="E4D45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BB0DC6"/>
    <w:multiLevelType w:val="multilevel"/>
    <w:tmpl w:val="245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0"/>
  </w:num>
  <w:num w:numId="3">
    <w:abstractNumId w:val="39"/>
  </w:num>
  <w:num w:numId="4">
    <w:abstractNumId w:val="28"/>
  </w:num>
  <w:num w:numId="5">
    <w:abstractNumId w:val="8"/>
  </w:num>
  <w:num w:numId="6">
    <w:abstractNumId w:val="27"/>
  </w:num>
  <w:num w:numId="7">
    <w:abstractNumId w:val="30"/>
  </w:num>
  <w:num w:numId="8">
    <w:abstractNumId w:val="17"/>
  </w:num>
  <w:num w:numId="9">
    <w:abstractNumId w:val="33"/>
  </w:num>
  <w:num w:numId="10">
    <w:abstractNumId w:val="7"/>
  </w:num>
  <w:num w:numId="11">
    <w:abstractNumId w:val="23"/>
  </w:num>
  <w:num w:numId="12">
    <w:abstractNumId w:val="31"/>
  </w:num>
  <w:num w:numId="13">
    <w:abstractNumId w:val="18"/>
  </w:num>
  <w:num w:numId="14">
    <w:abstractNumId w:val="24"/>
  </w:num>
  <w:num w:numId="15">
    <w:abstractNumId w:val="5"/>
  </w:num>
  <w:num w:numId="16">
    <w:abstractNumId w:val="9"/>
  </w:num>
  <w:num w:numId="17">
    <w:abstractNumId w:val="37"/>
  </w:num>
  <w:num w:numId="18">
    <w:abstractNumId w:val="32"/>
  </w:num>
  <w:num w:numId="19">
    <w:abstractNumId w:val="36"/>
  </w:num>
  <w:num w:numId="20">
    <w:abstractNumId w:val="2"/>
  </w:num>
  <w:num w:numId="21">
    <w:abstractNumId w:val="38"/>
  </w:num>
  <w:num w:numId="22">
    <w:abstractNumId w:val="15"/>
  </w:num>
  <w:num w:numId="23">
    <w:abstractNumId w:val="1"/>
  </w:num>
  <w:num w:numId="24">
    <w:abstractNumId w:val="6"/>
  </w:num>
  <w:num w:numId="25">
    <w:abstractNumId w:val="14"/>
  </w:num>
  <w:num w:numId="26">
    <w:abstractNumId w:val="34"/>
  </w:num>
  <w:num w:numId="27">
    <w:abstractNumId w:val="3"/>
  </w:num>
  <w:num w:numId="28">
    <w:abstractNumId w:val="19"/>
  </w:num>
  <w:num w:numId="29">
    <w:abstractNumId w:val="26"/>
  </w:num>
  <w:num w:numId="30">
    <w:abstractNumId w:val="16"/>
  </w:num>
  <w:num w:numId="31">
    <w:abstractNumId w:val="0"/>
  </w:num>
  <w:num w:numId="32">
    <w:abstractNumId w:val="12"/>
  </w:num>
  <w:num w:numId="33">
    <w:abstractNumId w:val="10"/>
  </w:num>
  <w:num w:numId="34">
    <w:abstractNumId w:val="22"/>
  </w:num>
  <w:num w:numId="35">
    <w:abstractNumId w:val="11"/>
  </w:num>
  <w:num w:numId="36">
    <w:abstractNumId w:val="13"/>
  </w:num>
  <w:num w:numId="37">
    <w:abstractNumId w:val="35"/>
  </w:num>
  <w:num w:numId="38">
    <w:abstractNumId w:val="4"/>
  </w:num>
  <w:num w:numId="39">
    <w:abstractNumId w:val="21"/>
  </w:num>
  <w:num w:numId="40">
    <w:abstractNumId w:val="2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57E96"/>
    <w:rsid w:val="00096296"/>
    <w:rsid w:val="00097A53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54EBF"/>
    <w:rsid w:val="004B37A9"/>
    <w:rsid w:val="004C517A"/>
    <w:rsid w:val="004C616D"/>
    <w:rsid w:val="005C3F22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5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2014-12-02T13:08:00Z</dcterms:created>
  <dcterms:modified xsi:type="dcterms:W3CDTF">2014-12-02T13:08:00Z</dcterms:modified>
</cp:coreProperties>
</file>