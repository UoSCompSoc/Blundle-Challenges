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923" w:rsidRPr="00240923" w:rsidRDefault="00240923" w:rsidP="00240923">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240923">
        <w:rPr>
          <w:rFonts w:ascii="Helvetica" w:eastAsia="Times New Roman" w:hAnsi="Helvetica" w:cs="Helvetica"/>
          <w:caps/>
          <w:color w:val="922F08"/>
          <w:kern w:val="36"/>
          <w:sz w:val="35"/>
          <w:szCs w:val="35"/>
          <w:lang w:val="en-US" w:eastAsia="en-GB"/>
        </w:rPr>
        <w:t>Birth Day</w:t>
      </w:r>
    </w:p>
    <w:p w:rsidR="00240923" w:rsidRPr="00240923" w:rsidRDefault="00240923" w:rsidP="00240923">
      <w:pPr>
        <w:shd w:val="clear" w:color="auto" w:fill="FFFFFF"/>
        <w:spacing w:before="100" w:beforeAutospacing="1" w:after="150" w:line="240" w:lineRule="auto"/>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 xml:space="preserve">Most of </w:t>
      </w:r>
      <w:proofErr w:type="spellStart"/>
      <w:proofErr w:type="gramStart"/>
      <w:r w:rsidRPr="00240923">
        <w:rPr>
          <w:rFonts w:ascii="Helvetica" w:eastAsia="Times New Roman" w:hAnsi="Helvetica" w:cs="Helvetica"/>
          <w:color w:val="373737"/>
          <w:lang w:val="en-US" w:eastAsia="en-GB"/>
        </w:rPr>
        <w:t>use</w:t>
      </w:r>
      <w:proofErr w:type="spellEnd"/>
      <w:r w:rsidRPr="00240923">
        <w:rPr>
          <w:rFonts w:ascii="Helvetica" w:eastAsia="Times New Roman" w:hAnsi="Helvetica" w:cs="Helvetica"/>
          <w:color w:val="373737"/>
          <w:lang w:val="en-US" w:eastAsia="en-GB"/>
        </w:rPr>
        <w:t xml:space="preserve"> remember</w:t>
      </w:r>
      <w:proofErr w:type="gramEnd"/>
      <w:r w:rsidRPr="00240923">
        <w:rPr>
          <w:rFonts w:ascii="Helvetica" w:eastAsia="Times New Roman" w:hAnsi="Helvetica" w:cs="Helvetica"/>
          <w:color w:val="373737"/>
          <w:lang w:val="en-US" w:eastAsia="en-GB"/>
        </w:rPr>
        <w:t xml:space="preserve"> our birthdays but not our birth day! Find the day on which you were born by following this algorithm. Let’s say you were born on the 22 March 1984</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273"/>
        <w:gridCol w:w="2023"/>
      </w:tblGrid>
      <w:tr w:rsidR="00240923" w:rsidRPr="00240923" w:rsidTr="002409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1. Let Y equal the year of your birth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proofErr w:type="spellStart"/>
            <w:r w:rsidRPr="00240923">
              <w:rPr>
                <w:rFonts w:ascii="Helvetica" w:eastAsia="Times New Roman" w:hAnsi="Helvetica" w:cs="Helvetica"/>
                <w:color w:val="373737"/>
                <w:lang w:eastAsia="en-GB"/>
              </w:rPr>
              <w:t>Eg</w:t>
            </w:r>
            <w:proofErr w:type="spellEnd"/>
            <w:r w:rsidRPr="00240923">
              <w:rPr>
                <w:rFonts w:ascii="Helvetica" w:eastAsia="Times New Roman" w:hAnsi="Helvetica" w:cs="Helvetica"/>
                <w:color w:val="373737"/>
                <w:lang w:eastAsia="en-GB"/>
              </w:rPr>
              <w:t>: Y = 1984</w:t>
            </w:r>
          </w:p>
        </w:tc>
      </w:tr>
      <w:tr w:rsidR="00240923" w:rsidRPr="00240923" w:rsidTr="002409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2. Let D equal the day of the year you were born. To find D, add the number of days in all the months up to and including the month of your birth. February has 29 days in leap years.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1984 is a leap year</w:t>
            </w:r>
          </w:p>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D = 31 + 29 + 22</w:t>
            </w:r>
          </w:p>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(Jan + Feb + Mar)</w:t>
            </w:r>
          </w:p>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D = 82</w:t>
            </w:r>
          </w:p>
        </w:tc>
      </w:tr>
      <w:tr w:rsidR="00240923" w:rsidRPr="00240923" w:rsidTr="002409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3. Find F using the formula given. Ignore any remainder and work only with the whole number.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after="0" w:line="240" w:lineRule="auto"/>
              <w:rPr>
                <w:rFonts w:ascii="Helvetica" w:eastAsia="Times New Roman" w:hAnsi="Helvetica" w:cs="Helvetica"/>
                <w:color w:val="373737"/>
                <w:lang w:eastAsia="en-GB"/>
              </w:rPr>
            </w:pPr>
            <w:r>
              <w:rPr>
                <w:rFonts w:ascii="Helvetica" w:eastAsia="Times New Roman" w:hAnsi="Helvetica" w:cs="Helvetica"/>
                <w:noProof/>
                <w:color w:val="373737"/>
                <w:lang w:eastAsia="en-GB"/>
              </w:rPr>
              <w:drawing>
                <wp:inline distT="0" distB="0" distL="0" distR="0">
                  <wp:extent cx="622300" cy="387350"/>
                  <wp:effectExtent l="0" t="0" r="6350" b="0"/>
                  <wp:docPr id="10" name="Picture 10" descr="https://lh4.googleusercontent.com/A52ss59AKJeXg_tckU7t6GCPms0p3luwTGh97e6x3KsmZAnryoyzxalo1J0H-ttYzTntegRc9qOe4pvyehE4_jR3AGUKL0AEHqYcqUHzBSXVPWmP5sQT0YOZTtioyCvt8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A52ss59AKJeXg_tckU7t6GCPms0p3luwTGh97e6x3KsmZAnryoyzxalo1J0H-ttYzTntegRc9qOe4pvyehE4_jR3AGUKL0AEHqYcqUHzBSXVPWmP5sQT0YOZTtioyCvt8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300" cy="387350"/>
                          </a:xfrm>
                          <a:prstGeom prst="rect">
                            <a:avLst/>
                          </a:prstGeom>
                          <a:noFill/>
                          <a:ln>
                            <a:noFill/>
                          </a:ln>
                        </pic:spPr>
                      </pic:pic>
                    </a:graphicData>
                  </a:graphic>
                </wp:inline>
              </w:drawing>
            </w:r>
            <w:r w:rsidRPr="00240923">
              <w:rPr>
                <w:rFonts w:ascii="Helvetica" w:eastAsia="Times New Roman" w:hAnsi="Helvetica" w:cs="Helvetica"/>
                <w:color w:val="373737"/>
                <w:lang w:eastAsia="en-GB"/>
              </w:rPr>
              <w:t>*</w:t>
            </w:r>
            <w:r w:rsidRPr="00240923">
              <w:rPr>
                <w:rFonts w:ascii="Helvetica" w:eastAsia="Times New Roman" w:hAnsi="Helvetica" w:cs="Helvetica"/>
                <w:color w:val="373737"/>
                <w:lang w:eastAsia="en-GB"/>
              </w:rPr>
              <w:br/>
            </w:r>
            <w:r>
              <w:rPr>
                <w:rFonts w:ascii="Helvetica" w:eastAsia="Times New Roman" w:hAnsi="Helvetica" w:cs="Helvetica"/>
                <w:noProof/>
                <w:color w:val="373737"/>
                <w:lang w:eastAsia="en-GB"/>
              </w:rPr>
              <w:drawing>
                <wp:inline distT="0" distB="0" distL="0" distR="0">
                  <wp:extent cx="825500" cy="387350"/>
                  <wp:effectExtent l="0" t="0" r="0" b="0"/>
                  <wp:docPr id="9" name="Picture 9" descr="https://lh6.googleusercontent.com/c3KYD3QcvJzxz76uuD1kY7nx1ZW5gcAydjjwShEfGnREhqMI-c7ppOB2lzHHURu4zUxdEWqFcotvXzpW0avhdM7xA3jpbKUCqgvNUZpUgfM26SgfrKVf2zsmRiU5jMjo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c3KYD3QcvJzxz76uuD1kY7nx1ZW5gcAydjjwShEfGnREhqMI-c7ppOB2lzHHURu4zUxdEWqFcotvXzpW0avhdM7xA3jpbKUCqgvNUZpUgfM26SgfrKVf2zsmRiU5jMjoC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5500" cy="387350"/>
                          </a:xfrm>
                          <a:prstGeom prst="rect">
                            <a:avLst/>
                          </a:prstGeom>
                          <a:noFill/>
                          <a:ln>
                            <a:noFill/>
                          </a:ln>
                        </pic:spPr>
                      </pic:pic>
                    </a:graphicData>
                  </a:graphic>
                </wp:inline>
              </w:drawing>
            </w:r>
          </w:p>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F = 495 rem 3</w:t>
            </w:r>
          </w:p>
        </w:tc>
      </w:tr>
      <w:tr w:rsidR="00240923" w:rsidRPr="00240923" w:rsidTr="002409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4. Apply the formula for B. The remainder in the answer will give the number for your birth day.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after="0" w:line="240" w:lineRule="auto"/>
              <w:rPr>
                <w:rFonts w:ascii="Helvetica" w:eastAsia="Times New Roman" w:hAnsi="Helvetica" w:cs="Helvetica"/>
                <w:color w:val="373737"/>
                <w:lang w:eastAsia="en-GB"/>
              </w:rPr>
            </w:pPr>
            <w:r>
              <w:rPr>
                <w:rFonts w:ascii="Helvetica" w:eastAsia="Times New Roman" w:hAnsi="Helvetica" w:cs="Helvetica"/>
                <w:noProof/>
                <w:color w:val="373737"/>
                <w:lang w:eastAsia="en-GB"/>
              </w:rPr>
              <w:drawing>
                <wp:inline distT="0" distB="0" distL="0" distR="0">
                  <wp:extent cx="952500" cy="387350"/>
                  <wp:effectExtent l="0" t="0" r="0" b="0"/>
                  <wp:docPr id="8" name="Picture 8" descr="https://lh6.googleusercontent.com/iAtM6g3eLs1ZtNn6xCFj4ndtPbX0syw1Io5iniBcPNAdSvv9IDuABWyYIswvSwqjQGyROmBWtedjDIdHZZrYSqOcvBNidZfbKHszUaQ1mzXJz63Fewfp-SHIZyuxxqV6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iAtM6g3eLs1ZtNn6xCFj4ndtPbX0syw1Io5iniBcPNAdSvv9IDuABWyYIswvSwqjQGyROmBWtedjDIdHZZrYSqOcvBNidZfbKHszUaQ1mzXJz63Fewfp-SHIZyuxxqV6RU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387350"/>
                          </a:xfrm>
                          <a:prstGeom prst="rect">
                            <a:avLst/>
                          </a:prstGeom>
                          <a:noFill/>
                          <a:ln>
                            <a:noFill/>
                          </a:ln>
                        </pic:spPr>
                      </pic:pic>
                    </a:graphicData>
                  </a:graphic>
                </wp:inline>
              </w:drawing>
            </w:r>
            <w:r w:rsidRPr="00240923">
              <w:rPr>
                <w:rFonts w:ascii="Helvetica" w:eastAsia="Times New Roman" w:hAnsi="Helvetica" w:cs="Helvetica"/>
                <w:color w:val="373737"/>
                <w:lang w:eastAsia="en-GB"/>
              </w:rPr>
              <w:t>*</w:t>
            </w:r>
            <w:r w:rsidRPr="00240923">
              <w:rPr>
                <w:rFonts w:ascii="Helvetica" w:eastAsia="Times New Roman" w:hAnsi="Helvetica" w:cs="Helvetica"/>
                <w:color w:val="373737"/>
                <w:lang w:eastAsia="en-GB"/>
              </w:rPr>
              <w:br/>
            </w:r>
            <w:r>
              <w:rPr>
                <w:rFonts w:ascii="Helvetica" w:eastAsia="Times New Roman" w:hAnsi="Helvetica" w:cs="Helvetica"/>
                <w:noProof/>
                <w:color w:val="373737"/>
                <w:lang w:eastAsia="en-GB"/>
              </w:rPr>
              <w:drawing>
                <wp:inline distT="0" distB="0" distL="0" distR="0">
                  <wp:extent cx="1022350" cy="387350"/>
                  <wp:effectExtent l="0" t="0" r="6350" b="0"/>
                  <wp:docPr id="7" name="Picture 7" descr="https://lh3.googleusercontent.com/krsoKVQd_j-7lWdxpsh08tygMPtKWzOOD_gUYLo6rVnw5G8ue_p1YmD5XIZJBZSL01f082rImdzzMUhB2Hv5hK1LIjHtADvnpni1Jy6yuaTWV6id0Ss2v1emH1zr2CyS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krsoKVQd_j-7lWdxpsh08tygMPtKWzOOD_gUYLo6rVnw5G8ue_p1YmD5XIZJBZSL01f082rImdzzMUhB2Hv5hK1LIjHtADvnpni1Jy6yuaTWV6id0Ss2v1emH1zr2CyS3K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350" cy="387350"/>
                          </a:xfrm>
                          <a:prstGeom prst="rect">
                            <a:avLst/>
                          </a:prstGeom>
                          <a:noFill/>
                          <a:ln>
                            <a:noFill/>
                          </a:ln>
                        </pic:spPr>
                      </pic:pic>
                    </a:graphicData>
                  </a:graphic>
                </wp:inline>
              </w:drawing>
            </w:r>
            <w:r w:rsidRPr="00240923">
              <w:rPr>
                <w:rFonts w:ascii="Helvetica" w:eastAsia="Times New Roman" w:hAnsi="Helvetica" w:cs="Helvetica"/>
                <w:color w:val="373737"/>
                <w:lang w:eastAsia="en-GB"/>
              </w:rPr>
              <w:br/>
            </w:r>
            <w:r>
              <w:rPr>
                <w:rFonts w:ascii="Helvetica" w:eastAsia="Times New Roman" w:hAnsi="Helvetica" w:cs="Helvetica"/>
                <w:noProof/>
                <w:color w:val="373737"/>
                <w:lang w:eastAsia="en-GB"/>
              </w:rPr>
              <w:drawing>
                <wp:inline distT="0" distB="0" distL="0" distR="0">
                  <wp:extent cx="482600" cy="387350"/>
                  <wp:effectExtent l="0" t="0" r="0" b="0"/>
                  <wp:docPr id="6" name="Picture 6" descr="https://lh5.googleusercontent.com/UcY5ArhCrH0f40Hr0V6NJSX9YFGkmCs5xmbawrsWct7gARxC8XVVoXwPJpvGjMJJIHjnKrX1s44dlnrwcGVJbyb2olte4u3iTNnJDGEN_sSFQK41Dlxrmc6uckRFNtzM8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UcY5ArhCrH0f40Hr0V6NJSX9YFGkmCs5xmbawrsWct7gARxC8XVVoXwPJpvGjMJJIHjnKrX1s44dlnrwcGVJbyb2olte4u3iTNnJDGEN_sSFQK41Dlxrmc6uckRFNtzM8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00" cy="387350"/>
                          </a:xfrm>
                          <a:prstGeom prst="rect">
                            <a:avLst/>
                          </a:prstGeom>
                          <a:noFill/>
                          <a:ln>
                            <a:noFill/>
                          </a:ln>
                        </pic:spPr>
                      </pic:pic>
                    </a:graphicData>
                  </a:graphic>
                </wp:inline>
              </w:drawing>
            </w:r>
          </w:p>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=365 rem 6</w:t>
            </w:r>
          </w:p>
        </w:tc>
      </w:tr>
      <w:tr w:rsidR="00240923" w:rsidRPr="00240923" w:rsidTr="002409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 xml:space="preserve">5. Use the remainder as follows: 0 = Friday, 1 = Saturday </w:t>
            </w:r>
            <w:proofErr w:type="spellStart"/>
            <w:r w:rsidRPr="00240923">
              <w:rPr>
                <w:rFonts w:ascii="Helvetica" w:eastAsia="Times New Roman" w:hAnsi="Helvetica" w:cs="Helvetica"/>
                <w:color w:val="373737"/>
                <w:lang w:eastAsia="en-GB"/>
              </w:rPr>
              <w:t>etc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240923" w:rsidRPr="00240923" w:rsidRDefault="00240923" w:rsidP="00240923">
            <w:pPr>
              <w:spacing w:before="100" w:beforeAutospacing="1" w:after="150" w:line="240" w:lineRule="auto"/>
              <w:rPr>
                <w:rFonts w:ascii="Helvetica" w:eastAsia="Times New Roman" w:hAnsi="Helvetica" w:cs="Helvetica"/>
                <w:color w:val="373737"/>
                <w:lang w:eastAsia="en-GB"/>
              </w:rPr>
            </w:pPr>
            <w:r w:rsidRPr="00240923">
              <w:rPr>
                <w:rFonts w:ascii="Helvetica" w:eastAsia="Times New Roman" w:hAnsi="Helvetica" w:cs="Helvetica"/>
                <w:color w:val="373737"/>
                <w:lang w:eastAsia="en-GB"/>
              </w:rPr>
              <w:t>Day 6 = Wednesday</w:t>
            </w:r>
          </w:p>
        </w:tc>
      </w:tr>
    </w:tbl>
    <w:p w:rsidR="00240923" w:rsidRPr="00240923" w:rsidRDefault="00240923" w:rsidP="00240923">
      <w:pPr>
        <w:shd w:val="clear" w:color="auto" w:fill="FFFFFF"/>
        <w:spacing w:before="100" w:beforeAutospacing="1" w:after="150" w:line="240" w:lineRule="auto"/>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 xml:space="preserve">Write a suitable interface to take a date in the form </w:t>
      </w:r>
      <w:proofErr w:type="spellStart"/>
      <w:r w:rsidRPr="00240923">
        <w:rPr>
          <w:rFonts w:ascii="Helvetica" w:eastAsia="Times New Roman" w:hAnsi="Helvetica" w:cs="Helvetica"/>
          <w:color w:val="373737"/>
          <w:lang w:val="en-US" w:eastAsia="en-GB"/>
        </w:rPr>
        <w:t>dd</w:t>
      </w:r>
      <w:proofErr w:type="spellEnd"/>
      <w:r w:rsidRPr="00240923">
        <w:rPr>
          <w:rFonts w:ascii="Helvetica" w:eastAsia="Times New Roman" w:hAnsi="Helvetica" w:cs="Helvetica"/>
          <w:color w:val="373737"/>
          <w:lang w:val="en-US" w:eastAsia="en-GB"/>
        </w:rPr>
        <w:t>/MM/</w:t>
      </w:r>
      <w:proofErr w:type="spellStart"/>
      <w:r w:rsidRPr="00240923">
        <w:rPr>
          <w:rFonts w:ascii="Helvetica" w:eastAsia="Times New Roman" w:hAnsi="Helvetica" w:cs="Helvetica"/>
          <w:color w:val="373737"/>
          <w:lang w:val="en-US" w:eastAsia="en-GB"/>
        </w:rPr>
        <w:t>yyyy</w:t>
      </w:r>
      <w:proofErr w:type="spellEnd"/>
      <w:r w:rsidRPr="00240923">
        <w:rPr>
          <w:rFonts w:ascii="Helvetica" w:eastAsia="Times New Roman" w:hAnsi="Helvetica" w:cs="Helvetica"/>
          <w:color w:val="373737"/>
          <w:lang w:val="en-US" w:eastAsia="en-GB"/>
        </w:rPr>
        <w:t xml:space="preserve"> in an edit box, and produce the day on which the birthday falls. Remember to take care of any input errors by the user.</w:t>
      </w:r>
    </w:p>
    <w:p w:rsidR="00240923" w:rsidRPr="00240923" w:rsidRDefault="00240923" w:rsidP="00240923">
      <w:pPr>
        <w:shd w:val="clear" w:color="auto" w:fill="FFFFFF"/>
        <w:spacing w:before="100" w:beforeAutospacing="1" w:after="100" w:afterAutospacing="1" w:line="240" w:lineRule="auto"/>
        <w:outlineLvl w:val="3"/>
        <w:rPr>
          <w:rFonts w:ascii="Helvetica" w:eastAsia="Times New Roman" w:hAnsi="Helvetica" w:cs="Helvetica"/>
          <w:color w:val="E15119"/>
          <w:sz w:val="24"/>
          <w:szCs w:val="24"/>
          <w:lang w:val="en-US" w:eastAsia="en-GB"/>
        </w:rPr>
      </w:pPr>
      <w:r w:rsidRPr="00240923">
        <w:rPr>
          <w:rFonts w:ascii="Helvetica" w:eastAsia="Times New Roman" w:hAnsi="Helvetica" w:cs="Helvetica"/>
          <w:color w:val="E15119"/>
          <w:sz w:val="24"/>
          <w:szCs w:val="24"/>
          <w:lang w:val="en-US" w:eastAsia="en-GB"/>
        </w:rPr>
        <w:t>Zeller’s Congruence</w:t>
      </w:r>
    </w:p>
    <w:p w:rsidR="00240923" w:rsidRPr="00240923" w:rsidRDefault="00240923" w:rsidP="00240923">
      <w:pPr>
        <w:shd w:val="clear" w:color="auto" w:fill="FFFFFF"/>
        <w:spacing w:before="100" w:beforeAutospacing="1" w:after="150" w:line="240" w:lineRule="auto"/>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Another way to calculate this is to use a formula called Zeller’s Congruence. The formula is</w:t>
      </w:r>
    </w:p>
    <w:p w:rsidR="00240923" w:rsidRPr="00240923" w:rsidRDefault="00240923" w:rsidP="00240923">
      <w:pPr>
        <w:shd w:val="clear" w:color="auto" w:fill="FFFFFF"/>
        <w:spacing w:before="100" w:beforeAutospacing="1" w:after="150" w:line="240" w:lineRule="auto"/>
        <w:rPr>
          <w:rFonts w:ascii="Helvetica" w:eastAsia="Times New Roman" w:hAnsi="Helvetica" w:cs="Helvetica"/>
          <w:color w:val="373737"/>
          <w:lang w:val="en-US" w:eastAsia="en-GB"/>
        </w:rPr>
      </w:pPr>
      <w:proofErr w:type="gramStart"/>
      <w:r w:rsidRPr="00240923">
        <w:rPr>
          <w:rFonts w:ascii="Helvetica" w:eastAsia="Times New Roman" w:hAnsi="Helvetica" w:cs="Helvetica"/>
          <w:color w:val="373737"/>
          <w:lang w:val="en-US" w:eastAsia="en-GB"/>
        </w:rPr>
        <w:t>day</w:t>
      </w:r>
      <w:proofErr w:type="gramEnd"/>
      <w:r w:rsidRPr="00240923">
        <w:rPr>
          <w:rFonts w:ascii="Helvetica" w:eastAsia="Times New Roman" w:hAnsi="Helvetica" w:cs="Helvetica"/>
          <w:color w:val="373737"/>
          <w:lang w:val="en-US" w:eastAsia="en-GB"/>
        </w:rPr>
        <w:t xml:space="preserve"> = (abs(2.6m – 0.2) + k + y + (y div 4) + (c div 4) – 2c)) mod 7</w:t>
      </w:r>
    </w:p>
    <w:p w:rsidR="00240923" w:rsidRPr="00240923" w:rsidRDefault="00240923" w:rsidP="00240923">
      <w:pPr>
        <w:shd w:val="clear" w:color="auto" w:fill="FFFFFF"/>
        <w:spacing w:before="100" w:beforeAutospacing="1" w:after="150" w:line="240" w:lineRule="auto"/>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 xml:space="preserve">The result will be a number in the range 1 to 7. Print out the day if Sunday =1, Monday = 2, </w:t>
      </w:r>
      <w:proofErr w:type="spellStart"/>
      <w:r w:rsidRPr="00240923">
        <w:rPr>
          <w:rFonts w:ascii="Helvetica" w:eastAsia="Times New Roman" w:hAnsi="Helvetica" w:cs="Helvetica"/>
          <w:color w:val="373737"/>
          <w:lang w:val="en-US" w:eastAsia="en-GB"/>
        </w:rPr>
        <w:t>etc</w:t>
      </w:r>
      <w:proofErr w:type="spellEnd"/>
    </w:p>
    <w:p w:rsidR="00240923" w:rsidRPr="00240923" w:rsidRDefault="00240923" w:rsidP="00240923">
      <w:pPr>
        <w:shd w:val="clear" w:color="auto" w:fill="FFFFFF"/>
        <w:spacing w:before="100" w:beforeAutospacing="1" w:after="150" w:line="240" w:lineRule="auto"/>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lastRenderedPageBreak/>
        <w:t>The variables are:</w:t>
      </w:r>
    </w:p>
    <w:p w:rsidR="00240923" w:rsidRPr="00240923" w:rsidRDefault="00240923" w:rsidP="00240923">
      <w:pPr>
        <w:numPr>
          <w:ilvl w:val="0"/>
          <w:numId w:val="24"/>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m = month. Take January as month 10, February and month 11, and March as month 1, etc. December will be 10.</w:t>
      </w:r>
    </w:p>
    <w:p w:rsidR="00240923" w:rsidRPr="00240923" w:rsidRDefault="00240923" w:rsidP="00240923">
      <w:pPr>
        <w:numPr>
          <w:ilvl w:val="0"/>
          <w:numId w:val="24"/>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k = the day of the month</w:t>
      </w:r>
    </w:p>
    <w:p w:rsidR="00240923" w:rsidRPr="00240923" w:rsidRDefault="00240923" w:rsidP="00240923">
      <w:pPr>
        <w:numPr>
          <w:ilvl w:val="0"/>
          <w:numId w:val="24"/>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c = the century (i.e. 20 in 2006)</w:t>
      </w:r>
    </w:p>
    <w:p w:rsidR="00240923" w:rsidRPr="00240923" w:rsidRDefault="00240923" w:rsidP="00240923">
      <w:pPr>
        <w:numPr>
          <w:ilvl w:val="0"/>
          <w:numId w:val="24"/>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240923">
        <w:rPr>
          <w:rFonts w:ascii="Helvetica" w:eastAsia="Times New Roman" w:hAnsi="Helvetica" w:cs="Helvetica"/>
          <w:color w:val="373737"/>
          <w:lang w:val="en-US" w:eastAsia="en-GB"/>
        </w:rPr>
        <w:t>y = the year (i.e. the 06 in 2006)</w:t>
      </w:r>
    </w:p>
    <w:p w:rsidR="00C63994" w:rsidRPr="00240923" w:rsidRDefault="00C63994" w:rsidP="00240923">
      <w:bookmarkStart w:id="0" w:name="_GoBack"/>
      <w:bookmarkEnd w:id="0"/>
    </w:p>
    <w:sectPr w:rsidR="00C63994" w:rsidRPr="0024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3"/>
  </w:num>
  <w:num w:numId="4">
    <w:abstractNumId w:val="15"/>
  </w:num>
  <w:num w:numId="5">
    <w:abstractNumId w:val="5"/>
  </w:num>
  <w:num w:numId="6">
    <w:abstractNumId w:val="14"/>
  </w:num>
  <w:num w:numId="7">
    <w:abstractNumId w:val="16"/>
  </w:num>
  <w:num w:numId="8">
    <w:abstractNumId w:val="8"/>
  </w:num>
  <w:num w:numId="9">
    <w:abstractNumId w:val="19"/>
  </w:num>
  <w:num w:numId="10">
    <w:abstractNumId w:val="4"/>
  </w:num>
  <w:num w:numId="11">
    <w:abstractNumId w:val="11"/>
  </w:num>
  <w:num w:numId="12">
    <w:abstractNumId w:val="17"/>
  </w:num>
  <w:num w:numId="13">
    <w:abstractNumId w:val="9"/>
  </w:num>
  <w:num w:numId="14">
    <w:abstractNumId w:val="12"/>
  </w:num>
  <w:num w:numId="15">
    <w:abstractNumId w:val="2"/>
  </w:num>
  <w:num w:numId="16">
    <w:abstractNumId w:val="6"/>
  </w:num>
  <w:num w:numId="17">
    <w:abstractNumId w:val="21"/>
  </w:num>
  <w:num w:numId="18">
    <w:abstractNumId w:val="18"/>
  </w:num>
  <w:num w:numId="19">
    <w:abstractNumId w:val="20"/>
  </w:num>
  <w:num w:numId="20">
    <w:abstractNumId w:val="1"/>
  </w:num>
  <w:num w:numId="21">
    <w:abstractNumId w:val="22"/>
  </w:num>
  <w:num w:numId="22">
    <w:abstractNumId w:val="7"/>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40923"/>
    <w:rsid w:val="0029654C"/>
    <w:rsid w:val="003B5092"/>
    <w:rsid w:val="003C283A"/>
    <w:rsid w:val="00403709"/>
    <w:rsid w:val="00454EBF"/>
    <w:rsid w:val="004B37A9"/>
    <w:rsid w:val="004C517A"/>
    <w:rsid w:val="004C616D"/>
    <w:rsid w:val="00637143"/>
    <w:rsid w:val="00723B5D"/>
    <w:rsid w:val="007767B7"/>
    <w:rsid w:val="007E4E80"/>
    <w:rsid w:val="00866983"/>
    <w:rsid w:val="00901F81"/>
    <w:rsid w:val="00946F54"/>
    <w:rsid w:val="00A33A6F"/>
    <w:rsid w:val="00A47812"/>
    <w:rsid w:val="00BC2076"/>
    <w:rsid w:val="00C07A31"/>
    <w:rsid w:val="00C17D7A"/>
    <w:rsid w:val="00C25559"/>
    <w:rsid w:val="00C63994"/>
    <w:rsid w:val="00CB0441"/>
    <w:rsid w:val="00CB40AD"/>
    <w:rsid w:val="00D26E06"/>
    <w:rsid w:val="00D45716"/>
    <w:rsid w:val="00E005F5"/>
    <w:rsid w:val="00E66544"/>
    <w:rsid w:val="00EA2784"/>
    <w:rsid w:val="00ED17F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2014-12-02T12:58:00Z</dcterms:created>
  <dcterms:modified xsi:type="dcterms:W3CDTF">2014-12-02T12:58:00Z</dcterms:modified>
</cp:coreProperties>
</file>