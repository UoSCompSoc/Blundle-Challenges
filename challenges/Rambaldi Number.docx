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740" w:rsidRPr="00020740" w:rsidRDefault="00020740" w:rsidP="000207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020740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Rambaldi Number</w:t>
      </w:r>
    </w:p>
    <w:p w:rsidR="00020740" w:rsidRPr="00020740" w:rsidRDefault="00020740" w:rsidP="00020740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 xml:space="preserve">A </w:t>
      </w:r>
      <w:proofErr w:type="spellStart"/>
      <w:r w:rsidRPr="00020740">
        <w:rPr>
          <w:rFonts w:ascii="Helvetica" w:eastAsia="Times New Roman" w:hAnsi="Helvetica" w:cs="Helvetica"/>
          <w:color w:val="373737"/>
          <w:lang w:val="en-US" w:eastAsia="en-GB"/>
        </w:rPr>
        <w:t>Rambaldi</w:t>
      </w:r>
      <w:proofErr w:type="spellEnd"/>
      <w:r w:rsidRPr="00020740">
        <w:rPr>
          <w:rFonts w:ascii="Helvetica" w:eastAsia="Times New Roman" w:hAnsi="Helvetica" w:cs="Helvetica"/>
          <w:color w:val="373737"/>
          <w:lang w:val="en-US" w:eastAsia="en-GB"/>
        </w:rPr>
        <w:t xml:space="preserve"> number has the following properties:</w:t>
      </w:r>
    </w:p>
    <w:p w:rsidR="00020740" w:rsidRPr="00020740" w:rsidRDefault="00020740" w:rsidP="0002074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>It has an even number of factors.</w:t>
      </w:r>
    </w:p>
    <w:p w:rsidR="00020740" w:rsidRPr="00020740" w:rsidRDefault="00020740" w:rsidP="0002074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>It has an odd number of odd factors</w:t>
      </w:r>
    </w:p>
    <w:p w:rsidR="00020740" w:rsidRPr="00020740" w:rsidRDefault="00020740" w:rsidP="0002074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>At least half of its factors are even numbers.</w:t>
      </w:r>
    </w:p>
    <w:p w:rsidR="00020740" w:rsidRPr="00020740" w:rsidRDefault="00020740" w:rsidP="00020740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 xml:space="preserve">72 is an example of a </w:t>
      </w:r>
      <w:proofErr w:type="spellStart"/>
      <w:r w:rsidRPr="00020740">
        <w:rPr>
          <w:rFonts w:ascii="Helvetica" w:eastAsia="Times New Roman" w:hAnsi="Helvetica" w:cs="Helvetica"/>
          <w:color w:val="373737"/>
          <w:lang w:val="en-US" w:eastAsia="en-GB"/>
        </w:rPr>
        <w:t>Rambaldi</w:t>
      </w:r>
      <w:proofErr w:type="spellEnd"/>
      <w:r w:rsidRPr="00020740">
        <w:rPr>
          <w:rFonts w:ascii="Helvetica" w:eastAsia="Times New Roman" w:hAnsi="Helvetica" w:cs="Helvetica"/>
          <w:color w:val="373737"/>
          <w:lang w:val="en-US" w:eastAsia="en-GB"/>
        </w:rPr>
        <w:t xml:space="preserve"> Number, because:</w:t>
      </w:r>
    </w:p>
    <w:p w:rsidR="00020740" w:rsidRPr="00020740" w:rsidRDefault="00020740" w:rsidP="0002074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>It has an even number of factors (12): 1, 2, 3, 4, 6, 8, 9, 12, 18, 24, 36 and 72.</w:t>
      </w:r>
    </w:p>
    <w:p w:rsidR="00020740" w:rsidRPr="00020740" w:rsidRDefault="00020740" w:rsidP="0002074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>It has an odd number of odd factors(3): 1, 3, 9</w:t>
      </w:r>
    </w:p>
    <w:p w:rsidR="00020740" w:rsidRPr="00020740" w:rsidRDefault="00020740" w:rsidP="0002074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>Three-quarters of its factors (9 of the 12) are even numbers.</w:t>
      </w:r>
    </w:p>
    <w:p w:rsidR="00020740" w:rsidRPr="00020740" w:rsidRDefault="00020740" w:rsidP="00020740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 xml:space="preserve">Other examples of </w:t>
      </w:r>
      <w:proofErr w:type="spellStart"/>
      <w:r w:rsidRPr="00020740">
        <w:rPr>
          <w:rFonts w:ascii="Helvetica" w:eastAsia="Times New Roman" w:hAnsi="Helvetica" w:cs="Helvetica"/>
          <w:color w:val="373737"/>
          <w:lang w:val="en-US" w:eastAsia="en-GB"/>
        </w:rPr>
        <w:t>Rambaldi</w:t>
      </w:r>
      <w:proofErr w:type="spellEnd"/>
      <w:r w:rsidRPr="00020740">
        <w:rPr>
          <w:rFonts w:ascii="Helvetica" w:eastAsia="Times New Roman" w:hAnsi="Helvetica" w:cs="Helvetica"/>
          <w:color w:val="373737"/>
          <w:lang w:val="en-US" w:eastAsia="en-GB"/>
        </w:rPr>
        <w:t xml:space="preserve"> numbers are: 8 and 32.</w:t>
      </w:r>
    </w:p>
    <w:p w:rsidR="00020740" w:rsidRPr="00020740" w:rsidRDefault="00020740" w:rsidP="00020740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20740">
        <w:rPr>
          <w:rFonts w:ascii="Helvetica" w:eastAsia="Times New Roman" w:hAnsi="Helvetica" w:cs="Helvetica"/>
          <w:color w:val="373737"/>
          <w:lang w:val="en-US" w:eastAsia="en-GB"/>
        </w:rPr>
        <w:t>Write a program to check if the integer N, input by the user, has this property.</w:t>
      </w:r>
    </w:p>
    <w:p w:rsidR="00C63994" w:rsidRPr="00020740" w:rsidRDefault="00C63994" w:rsidP="00020740">
      <w:bookmarkStart w:id="0" w:name="_GoBack"/>
      <w:bookmarkEnd w:id="0"/>
    </w:p>
    <w:sectPr w:rsidR="00C63994" w:rsidRPr="0002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2321B"/>
    <w:multiLevelType w:val="multilevel"/>
    <w:tmpl w:val="E17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87FE4"/>
    <w:multiLevelType w:val="multilevel"/>
    <w:tmpl w:val="62E8F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F02EE4"/>
    <w:multiLevelType w:val="multilevel"/>
    <w:tmpl w:val="1AE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B04AF9"/>
    <w:multiLevelType w:val="multilevel"/>
    <w:tmpl w:val="00F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E977C7"/>
    <w:multiLevelType w:val="multilevel"/>
    <w:tmpl w:val="E4D45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4E1309"/>
    <w:multiLevelType w:val="multilevel"/>
    <w:tmpl w:val="E25EC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6D55AB"/>
    <w:multiLevelType w:val="multilevel"/>
    <w:tmpl w:val="76F04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BB0DC6"/>
    <w:multiLevelType w:val="multilevel"/>
    <w:tmpl w:val="245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2"/>
  </w:num>
  <w:num w:numId="3">
    <w:abstractNumId w:val="42"/>
  </w:num>
  <w:num w:numId="4">
    <w:abstractNumId w:val="30"/>
  </w:num>
  <w:num w:numId="5">
    <w:abstractNumId w:val="8"/>
  </w:num>
  <w:num w:numId="6">
    <w:abstractNumId w:val="29"/>
  </w:num>
  <w:num w:numId="7">
    <w:abstractNumId w:val="32"/>
  </w:num>
  <w:num w:numId="8">
    <w:abstractNumId w:val="19"/>
  </w:num>
  <w:num w:numId="9">
    <w:abstractNumId w:val="35"/>
  </w:num>
  <w:num w:numId="10">
    <w:abstractNumId w:val="7"/>
  </w:num>
  <w:num w:numId="11">
    <w:abstractNumId w:val="25"/>
  </w:num>
  <w:num w:numId="12">
    <w:abstractNumId w:val="33"/>
  </w:num>
  <w:num w:numId="13">
    <w:abstractNumId w:val="20"/>
  </w:num>
  <w:num w:numId="14">
    <w:abstractNumId w:val="26"/>
  </w:num>
  <w:num w:numId="15">
    <w:abstractNumId w:val="5"/>
  </w:num>
  <w:num w:numId="16">
    <w:abstractNumId w:val="9"/>
  </w:num>
  <w:num w:numId="17">
    <w:abstractNumId w:val="40"/>
  </w:num>
  <w:num w:numId="18">
    <w:abstractNumId w:val="34"/>
  </w:num>
  <w:num w:numId="19">
    <w:abstractNumId w:val="38"/>
  </w:num>
  <w:num w:numId="20">
    <w:abstractNumId w:val="2"/>
  </w:num>
  <w:num w:numId="21">
    <w:abstractNumId w:val="41"/>
  </w:num>
  <w:num w:numId="22">
    <w:abstractNumId w:val="16"/>
  </w:num>
  <w:num w:numId="23">
    <w:abstractNumId w:val="1"/>
  </w:num>
  <w:num w:numId="24">
    <w:abstractNumId w:val="6"/>
  </w:num>
  <w:num w:numId="25">
    <w:abstractNumId w:val="15"/>
  </w:num>
  <w:num w:numId="26">
    <w:abstractNumId w:val="36"/>
  </w:num>
  <w:num w:numId="27">
    <w:abstractNumId w:val="3"/>
  </w:num>
  <w:num w:numId="28">
    <w:abstractNumId w:val="21"/>
  </w:num>
  <w:num w:numId="29">
    <w:abstractNumId w:val="28"/>
  </w:num>
  <w:num w:numId="30">
    <w:abstractNumId w:val="17"/>
  </w:num>
  <w:num w:numId="31">
    <w:abstractNumId w:val="0"/>
  </w:num>
  <w:num w:numId="32">
    <w:abstractNumId w:val="12"/>
  </w:num>
  <w:num w:numId="33">
    <w:abstractNumId w:val="10"/>
  </w:num>
  <w:num w:numId="34">
    <w:abstractNumId w:val="24"/>
  </w:num>
  <w:num w:numId="35">
    <w:abstractNumId w:val="11"/>
  </w:num>
  <w:num w:numId="36">
    <w:abstractNumId w:val="14"/>
  </w:num>
  <w:num w:numId="37">
    <w:abstractNumId w:val="37"/>
  </w:num>
  <w:num w:numId="38">
    <w:abstractNumId w:val="4"/>
  </w:num>
  <w:num w:numId="39">
    <w:abstractNumId w:val="23"/>
  </w:num>
  <w:num w:numId="40">
    <w:abstractNumId w:val="31"/>
  </w:num>
  <w:num w:numId="41">
    <w:abstractNumId w:val="43"/>
  </w:num>
  <w:num w:numId="42">
    <w:abstractNumId w:val="18"/>
  </w:num>
  <w:num w:numId="43">
    <w:abstractNumId w:val="1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20740"/>
    <w:rsid w:val="00057E96"/>
    <w:rsid w:val="00096296"/>
    <w:rsid w:val="00097A53"/>
    <w:rsid w:val="000C4DE7"/>
    <w:rsid w:val="00105EF5"/>
    <w:rsid w:val="001B35C4"/>
    <w:rsid w:val="001D0100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232AC"/>
    <w:rsid w:val="00454EBF"/>
    <w:rsid w:val="004B37A9"/>
    <w:rsid w:val="004C517A"/>
    <w:rsid w:val="004C616D"/>
    <w:rsid w:val="005C3F22"/>
    <w:rsid w:val="00637143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81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30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657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5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2014-12-02T13:09:00Z</dcterms:created>
  <dcterms:modified xsi:type="dcterms:W3CDTF">2014-12-02T13:09:00Z</dcterms:modified>
</cp:coreProperties>
</file>