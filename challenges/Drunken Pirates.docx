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1D71" w:rsidRPr="00941D71" w:rsidRDefault="00941D71" w:rsidP="00941D71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caps/>
          <w:color w:val="922F08"/>
          <w:kern w:val="36"/>
          <w:sz w:val="35"/>
          <w:szCs w:val="35"/>
          <w:lang w:val="en-US" w:eastAsia="en-GB"/>
        </w:rPr>
      </w:pPr>
      <w:r w:rsidRPr="00941D71">
        <w:rPr>
          <w:rFonts w:ascii="Helvetica" w:eastAsia="Times New Roman" w:hAnsi="Helvetica" w:cs="Helvetica"/>
          <w:caps/>
          <w:color w:val="922F08"/>
          <w:kern w:val="36"/>
          <w:sz w:val="35"/>
          <w:szCs w:val="35"/>
          <w:lang w:val="en-US" w:eastAsia="en-GB"/>
        </w:rPr>
        <w:t>Drunken Pirate</w:t>
      </w:r>
    </w:p>
    <w:p w:rsidR="00941D71" w:rsidRPr="00941D71" w:rsidRDefault="00941D71" w:rsidP="00941D71">
      <w:pPr>
        <w:shd w:val="clear" w:color="auto" w:fill="FFFFFF"/>
        <w:spacing w:before="100" w:beforeAutospacing="1" w:after="150" w:line="240" w:lineRule="auto"/>
        <w:rPr>
          <w:rFonts w:ascii="Helvetica" w:eastAsia="Times New Roman" w:hAnsi="Helvetica" w:cs="Helvetica"/>
          <w:color w:val="373737"/>
          <w:lang w:val="en-US" w:eastAsia="en-GB"/>
        </w:rPr>
      </w:pPr>
      <w:r w:rsidRPr="00941D71">
        <w:rPr>
          <w:rFonts w:ascii="Helvetica" w:eastAsia="Times New Roman" w:hAnsi="Helvetica" w:cs="Helvetica"/>
          <w:color w:val="373737"/>
          <w:lang w:val="en-US" w:eastAsia="en-GB"/>
        </w:rPr>
        <w:t>A drunken pirate is staggering up a gangplank from the dock to his ship. The gangplank is 5 paces wide and 15 paces long. We start watching the pirate when he is at the dock-end of the plank. If he takes more than 2 step left or right, he falls into the water and drowns. If he takes more than 15 steps forward, he will safely reach his ship.</w:t>
      </w:r>
    </w:p>
    <w:p w:rsidR="00941D71" w:rsidRPr="00941D71" w:rsidRDefault="00941D71" w:rsidP="00941D71">
      <w:pPr>
        <w:shd w:val="clear" w:color="auto" w:fill="FFFFFF"/>
        <w:spacing w:before="100" w:beforeAutospacing="1" w:after="150" w:line="240" w:lineRule="auto"/>
        <w:rPr>
          <w:rFonts w:ascii="Helvetica" w:eastAsia="Times New Roman" w:hAnsi="Helvetica" w:cs="Helvetica"/>
          <w:color w:val="373737"/>
          <w:lang w:val="en-US" w:eastAsia="en-GB"/>
        </w:rPr>
      </w:pPr>
      <w:r w:rsidRPr="00941D71">
        <w:rPr>
          <w:rFonts w:ascii="Helvetica" w:eastAsia="Times New Roman" w:hAnsi="Helvetica" w:cs="Helvetica"/>
          <w:color w:val="373737"/>
          <w:lang w:val="en-US" w:eastAsia="en-GB"/>
        </w:rPr>
        <w:t>Write a computer program to simulate the pirate’s drunken stagger as follows:</w:t>
      </w:r>
    </w:p>
    <w:p w:rsidR="00941D71" w:rsidRPr="00941D71" w:rsidRDefault="00941D71" w:rsidP="00941D71">
      <w:pPr>
        <w:shd w:val="clear" w:color="auto" w:fill="FFFFFF"/>
        <w:spacing w:before="100" w:beforeAutospacing="1" w:after="150" w:line="240" w:lineRule="auto"/>
        <w:rPr>
          <w:rFonts w:ascii="Helvetica" w:eastAsia="Times New Roman" w:hAnsi="Helvetica" w:cs="Helvetica"/>
          <w:color w:val="373737"/>
          <w:lang w:val="en-US" w:eastAsia="en-GB"/>
        </w:rPr>
      </w:pPr>
      <w:r w:rsidRPr="00941D71">
        <w:rPr>
          <w:rFonts w:ascii="Helvetica" w:eastAsia="Times New Roman" w:hAnsi="Helvetica" w:cs="Helvetica"/>
          <w:color w:val="373737"/>
          <w:lang w:val="en-US" w:eastAsia="en-GB"/>
        </w:rPr>
        <w:t>Read an integer from the user.</w:t>
      </w:r>
    </w:p>
    <w:p w:rsidR="00941D71" w:rsidRPr="00941D71" w:rsidRDefault="00941D71" w:rsidP="00941D71">
      <w:pPr>
        <w:shd w:val="clear" w:color="auto" w:fill="FFFFFF"/>
        <w:spacing w:before="100" w:beforeAutospacing="1" w:after="150" w:line="240" w:lineRule="auto"/>
        <w:rPr>
          <w:rFonts w:ascii="Helvetica" w:eastAsia="Times New Roman" w:hAnsi="Helvetica" w:cs="Helvetica"/>
          <w:color w:val="373737"/>
          <w:lang w:val="en-US" w:eastAsia="en-GB"/>
        </w:rPr>
      </w:pPr>
      <w:r w:rsidRPr="00941D71">
        <w:rPr>
          <w:rFonts w:ascii="Helvetica" w:eastAsia="Times New Roman" w:hAnsi="Helvetica" w:cs="Helvetica"/>
          <w:color w:val="373737"/>
          <w:lang w:val="en-US" w:eastAsia="en-GB"/>
        </w:rPr>
        <w:t>Repeat</w:t>
      </w:r>
    </w:p>
    <w:p w:rsidR="00941D71" w:rsidRPr="00941D71" w:rsidRDefault="00941D71" w:rsidP="00941D71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Helvetica" w:eastAsia="Times New Roman" w:hAnsi="Helvetica" w:cs="Helvetica"/>
          <w:color w:val="373737"/>
          <w:lang w:val="en-US" w:eastAsia="en-GB"/>
        </w:rPr>
      </w:pPr>
      <w:r w:rsidRPr="00941D71">
        <w:rPr>
          <w:rFonts w:ascii="Helvetica" w:eastAsia="Times New Roman" w:hAnsi="Helvetica" w:cs="Helvetica"/>
          <w:color w:val="373737"/>
          <w:lang w:val="en-US" w:eastAsia="en-GB"/>
        </w:rPr>
        <w:t>If the integer is divisible by 2, the pirate takes a step forward.</w:t>
      </w:r>
    </w:p>
    <w:p w:rsidR="00941D71" w:rsidRPr="00941D71" w:rsidRDefault="00941D71" w:rsidP="00941D71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Helvetica" w:eastAsia="Times New Roman" w:hAnsi="Helvetica" w:cs="Helvetica"/>
          <w:color w:val="373737"/>
          <w:lang w:val="en-US" w:eastAsia="en-GB"/>
        </w:rPr>
      </w:pPr>
      <w:r w:rsidRPr="00941D71">
        <w:rPr>
          <w:rFonts w:ascii="Helvetica" w:eastAsia="Times New Roman" w:hAnsi="Helvetica" w:cs="Helvetica"/>
          <w:color w:val="373737"/>
          <w:lang w:val="en-US" w:eastAsia="en-GB"/>
        </w:rPr>
        <w:t>If the integer is not divisible by 2, but the integer minus 1 IS divisible by 4, the pirate takes a step to the right.</w:t>
      </w:r>
    </w:p>
    <w:p w:rsidR="00941D71" w:rsidRPr="00941D71" w:rsidRDefault="00941D71" w:rsidP="00941D71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Helvetica" w:eastAsia="Times New Roman" w:hAnsi="Helvetica" w:cs="Helvetica"/>
          <w:color w:val="373737"/>
          <w:lang w:val="en-US" w:eastAsia="en-GB"/>
        </w:rPr>
      </w:pPr>
      <w:r w:rsidRPr="00941D71">
        <w:rPr>
          <w:rFonts w:ascii="Helvetica" w:eastAsia="Times New Roman" w:hAnsi="Helvetica" w:cs="Helvetica"/>
          <w:color w:val="373737"/>
          <w:lang w:val="en-US" w:eastAsia="en-GB"/>
        </w:rPr>
        <w:t>Otherwise the pirate steps to the left.</w:t>
      </w:r>
    </w:p>
    <w:p w:rsidR="00941D71" w:rsidRPr="00941D71" w:rsidRDefault="00941D71" w:rsidP="00941D71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Helvetica" w:eastAsia="Times New Roman" w:hAnsi="Helvetica" w:cs="Helvetica"/>
          <w:color w:val="373737"/>
          <w:lang w:val="en-US" w:eastAsia="en-GB"/>
        </w:rPr>
      </w:pPr>
      <w:r w:rsidRPr="00941D71">
        <w:rPr>
          <w:rFonts w:ascii="Helvetica" w:eastAsia="Times New Roman" w:hAnsi="Helvetica" w:cs="Helvetica"/>
          <w:color w:val="373737"/>
          <w:lang w:val="en-US" w:eastAsia="en-GB"/>
        </w:rPr>
        <w:t>The computer must randomly pick another number in the range 1 to 100.</w:t>
      </w:r>
    </w:p>
    <w:p w:rsidR="00941D71" w:rsidRPr="00941D71" w:rsidRDefault="00941D71" w:rsidP="00941D71">
      <w:pPr>
        <w:shd w:val="clear" w:color="auto" w:fill="FFFFFF"/>
        <w:spacing w:before="100" w:beforeAutospacing="1" w:after="150" w:line="240" w:lineRule="auto"/>
        <w:rPr>
          <w:rFonts w:ascii="Helvetica" w:eastAsia="Times New Roman" w:hAnsi="Helvetica" w:cs="Helvetica"/>
          <w:color w:val="373737"/>
          <w:lang w:val="en-US" w:eastAsia="en-GB"/>
        </w:rPr>
      </w:pPr>
      <w:r w:rsidRPr="00941D71">
        <w:rPr>
          <w:rFonts w:ascii="Helvetica" w:eastAsia="Times New Roman" w:hAnsi="Helvetica" w:cs="Helvetica"/>
          <w:color w:val="373737"/>
          <w:lang w:val="en-US" w:eastAsia="en-GB"/>
        </w:rPr>
        <w:t>The simulation will stop when:</w:t>
      </w:r>
    </w:p>
    <w:p w:rsidR="00941D71" w:rsidRPr="00941D71" w:rsidRDefault="00941D71" w:rsidP="00941D71">
      <w:pPr>
        <w:numPr>
          <w:ilvl w:val="0"/>
          <w:numId w:val="31"/>
        </w:numPr>
        <w:shd w:val="clear" w:color="auto" w:fill="FFFFFF"/>
        <w:spacing w:before="100" w:beforeAutospacing="1" w:after="150" w:line="240" w:lineRule="auto"/>
        <w:ind w:left="795"/>
        <w:rPr>
          <w:rFonts w:ascii="Helvetica" w:eastAsia="Times New Roman" w:hAnsi="Helvetica" w:cs="Helvetica"/>
          <w:color w:val="373737"/>
          <w:lang w:val="en-US" w:eastAsia="en-GB"/>
        </w:rPr>
      </w:pPr>
      <w:proofErr w:type="gramStart"/>
      <w:r w:rsidRPr="00941D71">
        <w:rPr>
          <w:rFonts w:ascii="Helvetica" w:eastAsia="Times New Roman" w:hAnsi="Helvetica" w:cs="Helvetica"/>
          <w:color w:val="373737"/>
          <w:lang w:val="en-US" w:eastAsia="en-GB"/>
        </w:rPr>
        <w:t>the</w:t>
      </w:r>
      <w:proofErr w:type="gramEnd"/>
      <w:r w:rsidRPr="00941D71">
        <w:rPr>
          <w:rFonts w:ascii="Helvetica" w:eastAsia="Times New Roman" w:hAnsi="Helvetica" w:cs="Helvetica"/>
          <w:color w:val="373737"/>
          <w:lang w:val="en-US" w:eastAsia="en-GB"/>
        </w:rPr>
        <w:t xml:space="preserve"> user enters a negative number. (The pirate presumably falls asleep on the dock).</w:t>
      </w:r>
    </w:p>
    <w:p w:rsidR="00941D71" w:rsidRPr="00941D71" w:rsidRDefault="00941D71" w:rsidP="00941D71">
      <w:pPr>
        <w:numPr>
          <w:ilvl w:val="0"/>
          <w:numId w:val="31"/>
        </w:numPr>
        <w:shd w:val="clear" w:color="auto" w:fill="FFFFFF"/>
        <w:spacing w:before="100" w:beforeAutospacing="1" w:after="150" w:line="240" w:lineRule="auto"/>
        <w:ind w:left="795"/>
        <w:rPr>
          <w:rFonts w:ascii="Helvetica" w:eastAsia="Times New Roman" w:hAnsi="Helvetica" w:cs="Helvetica"/>
          <w:color w:val="373737"/>
          <w:lang w:val="en-US" w:eastAsia="en-GB"/>
        </w:rPr>
      </w:pPr>
      <w:r w:rsidRPr="00941D71">
        <w:rPr>
          <w:rFonts w:ascii="Helvetica" w:eastAsia="Times New Roman" w:hAnsi="Helvetica" w:cs="Helvetica"/>
          <w:color w:val="373737"/>
          <w:lang w:val="en-US" w:eastAsia="en-GB"/>
        </w:rPr>
        <w:t>The pirate falls off the gangplank and drowns.</w:t>
      </w:r>
    </w:p>
    <w:p w:rsidR="00941D71" w:rsidRPr="00941D71" w:rsidRDefault="00941D71" w:rsidP="00941D71">
      <w:pPr>
        <w:numPr>
          <w:ilvl w:val="0"/>
          <w:numId w:val="31"/>
        </w:numPr>
        <w:shd w:val="clear" w:color="auto" w:fill="FFFFFF"/>
        <w:spacing w:before="100" w:beforeAutospacing="1" w:after="150" w:line="240" w:lineRule="auto"/>
        <w:ind w:left="795"/>
        <w:rPr>
          <w:rFonts w:ascii="Helvetica" w:eastAsia="Times New Roman" w:hAnsi="Helvetica" w:cs="Helvetica"/>
          <w:color w:val="373737"/>
          <w:lang w:val="en-US" w:eastAsia="en-GB"/>
        </w:rPr>
      </w:pPr>
      <w:r w:rsidRPr="00941D71">
        <w:rPr>
          <w:rFonts w:ascii="Helvetica" w:eastAsia="Times New Roman" w:hAnsi="Helvetica" w:cs="Helvetica"/>
          <w:color w:val="373737"/>
          <w:lang w:val="en-US" w:eastAsia="en-GB"/>
        </w:rPr>
        <w:t>The pirate makes it safely to his ship.</w:t>
      </w:r>
    </w:p>
    <w:p w:rsidR="00941D71" w:rsidRPr="00941D71" w:rsidRDefault="00941D71" w:rsidP="00941D71">
      <w:pPr>
        <w:shd w:val="clear" w:color="auto" w:fill="FFFFFF"/>
        <w:spacing w:before="100" w:beforeAutospacing="1" w:after="150" w:line="240" w:lineRule="auto"/>
        <w:rPr>
          <w:rFonts w:ascii="Helvetica" w:eastAsia="Times New Roman" w:hAnsi="Helvetica" w:cs="Helvetica"/>
          <w:color w:val="373737"/>
          <w:lang w:val="en-US" w:eastAsia="en-GB"/>
        </w:rPr>
      </w:pPr>
      <w:r w:rsidRPr="00941D71">
        <w:rPr>
          <w:rFonts w:ascii="Helvetica" w:eastAsia="Times New Roman" w:hAnsi="Helvetica" w:cs="Helvetica"/>
          <w:color w:val="373737"/>
          <w:lang w:val="en-US" w:eastAsia="en-GB"/>
        </w:rPr>
        <w:t>Display the pirate’s progress after each step.</w:t>
      </w:r>
    </w:p>
    <w:p w:rsidR="00C63994" w:rsidRPr="00941D71" w:rsidRDefault="00C63994" w:rsidP="00941D71">
      <w:bookmarkStart w:id="0" w:name="_GoBack"/>
      <w:bookmarkEnd w:id="0"/>
    </w:p>
    <w:sectPr w:rsidR="00C63994" w:rsidRPr="00941D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B130C"/>
    <w:multiLevelType w:val="multilevel"/>
    <w:tmpl w:val="CD4EE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145599"/>
    <w:multiLevelType w:val="multilevel"/>
    <w:tmpl w:val="3348B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26C25DA"/>
    <w:multiLevelType w:val="multilevel"/>
    <w:tmpl w:val="963AD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32D0637"/>
    <w:multiLevelType w:val="multilevel"/>
    <w:tmpl w:val="19BA70F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7587883"/>
    <w:multiLevelType w:val="multilevel"/>
    <w:tmpl w:val="F6BC4C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7C83301"/>
    <w:multiLevelType w:val="multilevel"/>
    <w:tmpl w:val="E74283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BB1296D"/>
    <w:multiLevelType w:val="multilevel"/>
    <w:tmpl w:val="E22099B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EDC3A5A"/>
    <w:multiLevelType w:val="multilevel"/>
    <w:tmpl w:val="A7109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3706669"/>
    <w:multiLevelType w:val="multilevel"/>
    <w:tmpl w:val="22FA1D7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C253DB6"/>
    <w:multiLevelType w:val="multilevel"/>
    <w:tmpl w:val="59D24B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F9F1338"/>
    <w:multiLevelType w:val="multilevel"/>
    <w:tmpl w:val="1ED42C7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21A529A"/>
    <w:multiLevelType w:val="multilevel"/>
    <w:tmpl w:val="6E0EA73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71430E2"/>
    <w:multiLevelType w:val="multilevel"/>
    <w:tmpl w:val="03D2D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7DA5A2C"/>
    <w:multiLevelType w:val="multilevel"/>
    <w:tmpl w:val="0C0A4F5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934304C"/>
    <w:multiLevelType w:val="multilevel"/>
    <w:tmpl w:val="1C368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A476847"/>
    <w:multiLevelType w:val="multilevel"/>
    <w:tmpl w:val="7AEAE87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0820575"/>
    <w:multiLevelType w:val="multilevel"/>
    <w:tmpl w:val="10201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2B55CA1"/>
    <w:multiLevelType w:val="multilevel"/>
    <w:tmpl w:val="A0704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BC63917"/>
    <w:multiLevelType w:val="multilevel"/>
    <w:tmpl w:val="D0C4A08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0755BA1"/>
    <w:multiLevelType w:val="multilevel"/>
    <w:tmpl w:val="F24E1F6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5876490"/>
    <w:multiLevelType w:val="multilevel"/>
    <w:tmpl w:val="5BE4B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63F7C46"/>
    <w:multiLevelType w:val="multilevel"/>
    <w:tmpl w:val="C5388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6FA03AE"/>
    <w:multiLevelType w:val="multilevel"/>
    <w:tmpl w:val="D12046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8CD6C64"/>
    <w:multiLevelType w:val="multilevel"/>
    <w:tmpl w:val="067E8D9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B6E650C"/>
    <w:multiLevelType w:val="multilevel"/>
    <w:tmpl w:val="97424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31B42B6"/>
    <w:multiLevelType w:val="multilevel"/>
    <w:tmpl w:val="05C46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5CF78BF"/>
    <w:multiLevelType w:val="multilevel"/>
    <w:tmpl w:val="16C87DD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9633E71"/>
    <w:multiLevelType w:val="multilevel"/>
    <w:tmpl w:val="4C189E9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EE63748"/>
    <w:multiLevelType w:val="multilevel"/>
    <w:tmpl w:val="F636273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4373EDA"/>
    <w:multiLevelType w:val="multilevel"/>
    <w:tmpl w:val="D5B8872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7C47043"/>
    <w:multiLevelType w:val="multilevel"/>
    <w:tmpl w:val="100E41B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5"/>
  </w:num>
  <w:num w:numId="3">
    <w:abstractNumId w:val="30"/>
  </w:num>
  <w:num w:numId="4">
    <w:abstractNumId w:val="21"/>
  </w:num>
  <w:num w:numId="5">
    <w:abstractNumId w:val="7"/>
  </w:num>
  <w:num w:numId="6">
    <w:abstractNumId w:val="20"/>
  </w:num>
  <w:num w:numId="7">
    <w:abstractNumId w:val="22"/>
  </w:num>
  <w:num w:numId="8">
    <w:abstractNumId w:val="12"/>
  </w:num>
  <w:num w:numId="9">
    <w:abstractNumId w:val="25"/>
  </w:num>
  <w:num w:numId="10">
    <w:abstractNumId w:val="6"/>
  </w:num>
  <w:num w:numId="11">
    <w:abstractNumId w:val="16"/>
  </w:num>
  <w:num w:numId="12">
    <w:abstractNumId w:val="23"/>
  </w:num>
  <w:num w:numId="13">
    <w:abstractNumId w:val="13"/>
  </w:num>
  <w:num w:numId="14">
    <w:abstractNumId w:val="17"/>
  </w:num>
  <w:num w:numId="15">
    <w:abstractNumId w:val="4"/>
  </w:num>
  <w:num w:numId="16">
    <w:abstractNumId w:val="8"/>
  </w:num>
  <w:num w:numId="17">
    <w:abstractNumId w:val="28"/>
  </w:num>
  <w:num w:numId="18">
    <w:abstractNumId w:val="24"/>
  </w:num>
  <w:num w:numId="19">
    <w:abstractNumId w:val="27"/>
  </w:num>
  <w:num w:numId="20">
    <w:abstractNumId w:val="2"/>
  </w:num>
  <w:num w:numId="21">
    <w:abstractNumId w:val="29"/>
  </w:num>
  <w:num w:numId="22">
    <w:abstractNumId w:val="10"/>
  </w:num>
  <w:num w:numId="23">
    <w:abstractNumId w:val="1"/>
  </w:num>
  <w:num w:numId="24">
    <w:abstractNumId w:val="5"/>
  </w:num>
  <w:num w:numId="25">
    <w:abstractNumId w:val="9"/>
  </w:num>
  <w:num w:numId="26">
    <w:abstractNumId w:val="26"/>
  </w:num>
  <w:num w:numId="27">
    <w:abstractNumId w:val="3"/>
  </w:num>
  <w:num w:numId="28">
    <w:abstractNumId w:val="14"/>
  </w:num>
  <w:num w:numId="29">
    <w:abstractNumId w:val="19"/>
  </w:num>
  <w:num w:numId="30">
    <w:abstractNumId w:val="11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A6F"/>
    <w:rsid w:val="00096296"/>
    <w:rsid w:val="000C4DE7"/>
    <w:rsid w:val="00105EF5"/>
    <w:rsid w:val="001B35C4"/>
    <w:rsid w:val="00240923"/>
    <w:rsid w:val="0029654C"/>
    <w:rsid w:val="0032128E"/>
    <w:rsid w:val="00345CA7"/>
    <w:rsid w:val="003B5092"/>
    <w:rsid w:val="003C283A"/>
    <w:rsid w:val="00403709"/>
    <w:rsid w:val="00454EBF"/>
    <w:rsid w:val="004B37A9"/>
    <w:rsid w:val="004C517A"/>
    <w:rsid w:val="004C616D"/>
    <w:rsid w:val="00637143"/>
    <w:rsid w:val="00723B5D"/>
    <w:rsid w:val="007767B7"/>
    <w:rsid w:val="007E4E80"/>
    <w:rsid w:val="007F6919"/>
    <w:rsid w:val="00866983"/>
    <w:rsid w:val="00901F81"/>
    <w:rsid w:val="00941D71"/>
    <w:rsid w:val="00946F54"/>
    <w:rsid w:val="00A33A6F"/>
    <w:rsid w:val="00A47812"/>
    <w:rsid w:val="00BC2076"/>
    <w:rsid w:val="00C07A31"/>
    <w:rsid w:val="00C17D7A"/>
    <w:rsid w:val="00C25559"/>
    <w:rsid w:val="00C63994"/>
    <w:rsid w:val="00C65ABD"/>
    <w:rsid w:val="00CB0441"/>
    <w:rsid w:val="00CB40AD"/>
    <w:rsid w:val="00D26E06"/>
    <w:rsid w:val="00D45716"/>
    <w:rsid w:val="00D8155A"/>
    <w:rsid w:val="00E005F5"/>
    <w:rsid w:val="00E66544"/>
    <w:rsid w:val="00EA2784"/>
    <w:rsid w:val="00ED17F4"/>
    <w:rsid w:val="00F03E73"/>
    <w:rsid w:val="00F2092F"/>
    <w:rsid w:val="00F269AE"/>
    <w:rsid w:val="00F9518E"/>
    <w:rsid w:val="00F96A4B"/>
    <w:rsid w:val="00FA435D"/>
    <w:rsid w:val="00FC6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33A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3A6F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Strong">
    <w:name w:val="Strong"/>
    <w:basedOn w:val="DefaultParagraphFont"/>
    <w:uiPriority w:val="22"/>
    <w:qFormat/>
    <w:rsid w:val="00A33A6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07A31"/>
    <w:rPr>
      <w:strike w:val="0"/>
      <w:dstrike w:val="0"/>
      <w:color w:val="119A60"/>
      <w:u w:val="none"/>
      <w:effect w:val="none"/>
    </w:rPr>
  </w:style>
  <w:style w:type="character" w:styleId="Emphasis">
    <w:name w:val="Emphasis"/>
    <w:basedOn w:val="DefaultParagraphFont"/>
    <w:uiPriority w:val="20"/>
    <w:qFormat/>
    <w:rsid w:val="00C07A3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37143"/>
    <w:rPr>
      <w:rFonts w:ascii="Consolas" w:eastAsia="Times New Roman" w:hAnsi="Consolas" w:cs="Consolas" w:hint="default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27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7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33A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3A6F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Strong">
    <w:name w:val="Strong"/>
    <w:basedOn w:val="DefaultParagraphFont"/>
    <w:uiPriority w:val="22"/>
    <w:qFormat/>
    <w:rsid w:val="00A33A6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07A31"/>
    <w:rPr>
      <w:strike w:val="0"/>
      <w:dstrike w:val="0"/>
      <w:color w:val="119A60"/>
      <w:u w:val="none"/>
      <w:effect w:val="none"/>
    </w:rPr>
  </w:style>
  <w:style w:type="character" w:styleId="Emphasis">
    <w:name w:val="Emphasis"/>
    <w:basedOn w:val="DefaultParagraphFont"/>
    <w:uiPriority w:val="20"/>
    <w:qFormat/>
    <w:rsid w:val="00C07A3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37143"/>
    <w:rPr>
      <w:rFonts w:ascii="Consolas" w:eastAsia="Times New Roman" w:hAnsi="Consolas" w:cs="Consolas" w:hint="default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27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7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8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0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0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40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260548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682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137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634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2489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6722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110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4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4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9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925898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638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72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6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62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41198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454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627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270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9634865">
                                  <w:blockQuote w:val="1"/>
                                  <w:marLeft w:val="720"/>
                                  <w:marRight w:val="7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191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6020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8253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2285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72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6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23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290530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99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95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62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892124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582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28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9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51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291486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861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441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098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1027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561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61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9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87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129226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83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120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595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6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93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848283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925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84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4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23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787043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627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84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7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1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459499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877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903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19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2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6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10412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992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252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5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79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663546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558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028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3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1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40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857075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245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303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920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9797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4787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129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1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75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758669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472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179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2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17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23142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956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38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463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6075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427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48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34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904959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672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781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041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970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1430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672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3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89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783267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014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947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655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83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26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611717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873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712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912268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618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508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64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6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5559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259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774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54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280618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855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08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9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7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02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66031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559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13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6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57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835590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921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14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0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572483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048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91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9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71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45414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358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951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056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0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9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231966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570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650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0659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0038106">
                  <w:marLeft w:val="195"/>
                  <w:marRight w:val="18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10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13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8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8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89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125780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431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458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487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6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34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51746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128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883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5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97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179129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79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419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75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66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575427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937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345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3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41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186993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884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739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50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8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94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546353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291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779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8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7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741267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218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901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0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891451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254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40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4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63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216670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74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570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826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761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0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61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047356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952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005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6259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047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4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85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13522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129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16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4290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18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1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386617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731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49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7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8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9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998388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868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668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7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2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1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718844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367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3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1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66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214656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067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345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43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8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5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282597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442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37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2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63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432411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919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387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37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47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317384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555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214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04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19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586386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031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64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3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76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25248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294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65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373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3497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46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1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83647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291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18EE9A48</Template>
  <TotalTime>0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Canon Slade School</Company>
  <LinksUpToDate>false</LinksUpToDate>
  <CharactersWithSpaces>1019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 P Hudson</dc:creator>
  <cp:lastModifiedBy>Mr P Hudson</cp:lastModifiedBy>
  <cp:revision>2</cp:revision>
  <dcterms:created xsi:type="dcterms:W3CDTF">2014-12-02T13:02:00Z</dcterms:created>
  <dcterms:modified xsi:type="dcterms:W3CDTF">2014-12-02T13:02:00Z</dcterms:modified>
</cp:coreProperties>
</file>