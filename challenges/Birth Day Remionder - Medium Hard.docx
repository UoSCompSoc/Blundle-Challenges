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8E" w:rsidRDefault="0032128E" w:rsidP="0032128E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</w:pPr>
      <w:r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  <w:t>Birthday Reminder</w:t>
      </w:r>
    </w:p>
    <w:p w:rsidR="0032128E" w:rsidRDefault="0032128E" w:rsidP="0032128E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 xml:space="preserve">Write a program to remind you of friends’ and family’s birthdays. The program will require </w:t>
      </w:r>
      <w:proofErr w:type="gramStart"/>
      <w:r>
        <w:rPr>
          <w:rFonts w:ascii="Helvetica" w:hAnsi="Helvetica" w:cs="Helvetica"/>
          <w:color w:val="373737"/>
          <w:lang w:val="en-US"/>
        </w:rPr>
        <w:t>an</w:t>
      </w:r>
      <w:proofErr w:type="gramEnd"/>
      <w:r>
        <w:rPr>
          <w:rFonts w:ascii="Helvetica" w:hAnsi="Helvetica" w:cs="Helvetica"/>
          <w:color w:val="373737"/>
          <w:lang w:val="en-US"/>
        </w:rPr>
        <w:t xml:space="preserve"> data store to store the names and dates of birth.</w:t>
      </w:r>
    </w:p>
    <w:p w:rsidR="0032128E" w:rsidRDefault="0032128E" w:rsidP="0032128E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Part 1: Write a program that allows you to edit and add names and dates to the data store.</w:t>
      </w:r>
    </w:p>
    <w:p w:rsidR="0032128E" w:rsidRDefault="0032128E" w:rsidP="0032128E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Part 2: Update the program so it pops up a message box with the relevant birthday person’s name in it when the program runs</w:t>
      </w:r>
    </w:p>
    <w:p w:rsidR="0032128E" w:rsidRDefault="0032128E" w:rsidP="0032128E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Allow for several people to have their birthdays on the same day. Do not display the message if no-one has their birthday on that day.</w:t>
      </w:r>
    </w:p>
    <w:p w:rsidR="0032128E" w:rsidRDefault="0032128E" w:rsidP="0032128E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Your program will need to get today’s date from the computer so that it can perform the check.</w:t>
      </w:r>
    </w:p>
    <w:p w:rsidR="00C63994" w:rsidRPr="0032128E" w:rsidRDefault="00C63994" w:rsidP="0032128E">
      <w:bookmarkStart w:id="0" w:name="_GoBack"/>
      <w:bookmarkEnd w:id="0"/>
    </w:p>
    <w:sectPr w:rsidR="00C63994" w:rsidRPr="0032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5599"/>
    <w:multiLevelType w:val="multilevel"/>
    <w:tmpl w:val="334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6C25DA"/>
    <w:multiLevelType w:val="multilevel"/>
    <w:tmpl w:val="963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587883"/>
    <w:multiLevelType w:val="multilevel"/>
    <w:tmpl w:val="F6BC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C83301"/>
    <w:multiLevelType w:val="multilevel"/>
    <w:tmpl w:val="E7428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B1296D"/>
    <w:multiLevelType w:val="multilevel"/>
    <w:tmpl w:val="E220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DC3A5A"/>
    <w:multiLevelType w:val="multilevel"/>
    <w:tmpl w:val="A71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706669"/>
    <w:multiLevelType w:val="multilevel"/>
    <w:tmpl w:val="22FA1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9F1338"/>
    <w:multiLevelType w:val="multilevel"/>
    <w:tmpl w:val="1ED4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1430E2"/>
    <w:multiLevelType w:val="multilevel"/>
    <w:tmpl w:val="03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DA5A2C"/>
    <w:multiLevelType w:val="multilevel"/>
    <w:tmpl w:val="0C0A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476847"/>
    <w:multiLevelType w:val="multilevel"/>
    <w:tmpl w:val="7AEAE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820575"/>
    <w:multiLevelType w:val="multilevel"/>
    <w:tmpl w:val="102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B55CA1"/>
    <w:multiLevelType w:val="multilevel"/>
    <w:tmpl w:val="A07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C63917"/>
    <w:multiLevelType w:val="multilevel"/>
    <w:tmpl w:val="D0C4A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876490"/>
    <w:multiLevelType w:val="multilevel"/>
    <w:tmpl w:val="5BE4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3F7C46"/>
    <w:multiLevelType w:val="multilevel"/>
    <w:tmpl w:val="C53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FA03AE"/>
    <w:multiLevelType w:val="multilevel"/>
    <w:tmpl w:val="D1204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CD6C64"/>
    <w:multiLevelType w:val="multilevel"/>
    <w:tmpl w:val="067E8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6E650C"/>
    <w:multiLevelType w:val="multilevel"/>
    <w:tmpl w:val="974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1B42B6"/>
    <w:multiLevelType w:val="multilevel"/>
    <w:tmpl w:val="05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633E71"/>
    <w:multiLevelType w:val="multilevel"/>
    <w:tmpl w:val="4C18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E63748"/>
    <w:multiLevelType w:val="multilevel"/>
    <w:tmpl w:val="F6362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373EDA"/>
    <w:multiLevelType w:val="multilevel"/>
    <w:tmpl w:val="D5B88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C47043"/>
    <w:multiLevelType w:val="multilevel"/>
    <w:tmpl w:val="100E4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23"/>
  </w:num>
  <w:num w:numId="4">
    <w:abstractNumId w:val="15"/>
  </w:num>
  <w:num w:numId="5">
    <w:abstractNumId w:val="5"/>
  </w:num>
  <w:num w:numId="6">
    <w:abstractNumId w:val="14"/>
  </w:num>
  <w:num w:numId="7">
    <w:abstractNumId w:val="16"/>
  </w:num>
  <w:num w:numId="8">
    <w:abstractNumId w:val="8"/>
  </w:num>
  <w:num w:numId="9">
    <w:abstractNumId w:val="19"/>
  </w:num>
  <w:num w:numId="10">
    <w:abstractNumId w:val="4"/>
  </w:num>
  <w:num w:numId="11">
    <w:abstractNumId w:val="11"/>
  </w:num>
  <w:num w:numId="12">
    <w:abstractNumId w:val="17"/>
  </w:num>
  <w:num w:numId="13">
    <w:abstractNumId w:val="9"/>
  </w:num>
  <w:num w:numId="14">
    <w:abstractNumId w:val="12"/>
  </w:num>
  <w:num w:numId="15">
    <w:abstractNumId w:val="2"/>
  </w:num>
  <w:num w:numId="16">
    <w:abstractNumId w:val="6"/>
  </w:num>
  <w:num w:numId="17">
    <w:abstractNumId w:val="21"/>
  </w:num>
  <w:num w:numId="18">
    <w:abstractNumId w:val="18"/>
  </w:num>
  <w:num w:numId="19">
    <w:abstractNumId w:val="20"/>
  </w:num>
  <w:num w:numId="20">
    <w:abstractNumId w:val="1"/>
  </w:num>
  <w:num w:numId="21">
    <w:abstractNumId w:val="22"/>
  </w:num>
  <w:num w:numId="22">
    <w:abstractNumId w:val="7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6F"/>
    <w:rsid w:val="00096296"/>
    <w:rsid w:val="000C4DE7"/>
    <w:rsid w:val="00105EF5"/>
    <w:rsid w:val="001B35C4"/>
    <w:rsid w:val="00240923"/>
    <w:rsid w:val="0029654C"/>
    <w:rsid w:val="0032128E"/>
    <w:rsid w:val="003B5092"/>
    <w:rsid w:val="003C283A"/>
    <w:rsid w:val="00403709"/>
    <w:rsid w:val="00454EBF"/>
    <w:rsid w:val="004B37A9"/>
    <w:rsid w:val="004C517A"/>
    <w:rsid w:val="004C616D"/>
    <w:rsid w:val="00637143"/>
    <w:rsid w:val="00723B5D"/>
    <w:rsid w:val="007767B7"/>
    <w:rsid w:val="007E4E80"/>
    <w:rsid w:val="00866983"/>
    <w:rsid w:val="00901F81"/>
    <w:rsid w:val="00946F54"/>
    <w:rsid w:val="00A33A6F"/>
    <w:rsid w:val="00A47812"/>
    <w:rsid w:val="00BC2076"/>
    <w:rsid w:val="00C07A31"/>
    <w:rsid w:val="00C17D7A"/>
    <w:rsid w:val="00C25559"/>
    <w:rsid w:val="00C63994"/>
    <w:rsid w:val="00CB0441"/>
    <w:rsid w:val="00CB40AD"/>
    <w:rsid w:val="00D26E06"/>
    <w:rsid w:val="00D45716"/>
    <w:rsid w:val="00E005F5"/>
    <w:rsid w:val="00E66544"/>
    <w:rsid w:val="00EA2784"/>
    <w:rsid w:val="00ED17F4"/>
    <w:rsid w:val="00F2092F"/>
    <w:rsid w:val="00F269AE"/>
    <w:rsid w:val="00F9518E"/>
    <w:rsid w:val="00F96A4B"/>
    <w:rsid w:val="00FA435D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5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1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4865">
                                  <w:blockQuote w:val="1"/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2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12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14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2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4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49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07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4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9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7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26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5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1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59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4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41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96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3810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7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7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42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99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5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67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52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6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3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84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6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59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41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3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2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18EE9A48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 Hudson</dc:creator>
  <cp:lastModifiedBy>Mr P Hudson</cp:lastModifiedBy>
  <cp:revision>2</cp:revision>
  <dcterms:created xsi:type="dcterms:W3CDTF">2014-12-02T12:59:00Z</dcterms:created>
  <dcterms:modified xsi:type="dcterms:W3CDTF">2014-12-02T12:59:00Z</dcterms:modified>
</cp:coreProperties>
</file>