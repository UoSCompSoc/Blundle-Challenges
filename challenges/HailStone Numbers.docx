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33" w:rsidRPr="00D56C33" w:rsidRDefault="00D56C33" w:rsidP="00D56C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D56C33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Hailstone Numbers</w:t>
      </w:r>
    </w:p>
    <w:p w:rsidR="00D56C33" w:rsidRPr="00D56C33" w:rsidRDefault="00D56C33" w:rsidP="00D56C3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Choose any positive integer; it will be either even or odd. If it is odd, multiply by 3 and add 1. If it is even, divide by two. This will give you a new number. Repeat the process. Eventually, the process will reduce to 1, and you can stop the process.</w:t>
      </w:r>
    </w:p>
    <w:p w:rsidR="00D56C33" w:rsidRPr="00D56C33" w:rsidRDefault="00D56C33" w:rsidP="00D56C3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Count how many steps it takes to reach 1.</w:t>
      </w:r>
    </w:p>
    <w:p w:rsidR="00D56C33" w:rsidRPr="00D56C33" w:rsidRDefault="00D56C33" w:rsidP="00D56C3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Write a program to perform these calculations and find answers to the following questions:</w:t>
      </w:r>
    </w:p>
    <w:p w:rsidR="00D56C33" w:rsidRPr="00D56C33" w:rsidRDefault="00D56C33" w:rsidP="00D56C33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Do all numbers reach 1? In other words, are all numbers hailstone numbers?</w:t>
      </w:r>
    </w:p>
    <w:p w:rsidR="00D56C33" w:rsidRPr="00D56C33" w:rsidRDefault="00D56C33" w:rsidP="00D56C33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Can you find any numbers that take a long time to reach 1? (</w:t>
      </w:r>
      <w:proofErr w:type="gramStart"/>
      <w:r w:rsidRPr="00D56C33">
        <w:rPr>
          <w:rFonts w:ascii="Helvetica" w:eastAsia="Times New Roman" w:hAnsi="Helvetica" w:cs="Helvetica"/>
          <w:color w:val="373737"/>
          <w:lang w:val="en-US" w:eastAsia="en-GB"/>
        </w:rPr>
        <w:t>say</w:t>
      </w:r>
      <w:proofErr w:type="gramEnd"/>
      <w:r w:rsidRPr="00D56C33">
        <w:rPr>
          <w:rFonts w:ascii="Helvetica" w:eastAsia="Times New Roman" w:hAnsi="Helvetica" w:cs="Helvetica"/>
          <w:color w:val="373737"/>
          <w:lang w:val="en-US" w:eastAsia="en-GB"/>
        </w:rPr>
        <w:t xml:space="preserve"> a thousand steps?)</w:t>
      </w:r>
    </w:p>
    <w:p w:rsidR="00D56C33" w:rsidRPr="00D56C33" w:rsidRDefault="00D56C33" w:rsidP="00D56C33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D56C33">
        <w:rPr>
          <w:rFonts w:ascii="Helvetica" w:eastAsia="Times New Roman" w:hAnsi="Helvetica" w:cs="Helvetica"/>
          <w:color w:val="373737"/>
          <w:lang w:val="en-US" w:eastAsia="en-GB"/>
        </w:rPr>
        <w:t>What happens if you change the rules? You may find another interesting property of numbers.</w:t>
      </w:r>
    </w:p>
    <w:p w:rsidR="00C63994" w:rsidRPr="00D56C33" w:rsidRDefault="00C63994" w:rsidP="00D56C33">
      <w:bookmarkStart w:id="0" w:name="_GoBack"/>
      <w:bookmarkEnd w:id="0"/>
    </w:p>
    <w:sectPr w:rsidR="00C63994" w:rsidRPr="00D5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32"/>
  </w:num>
  <w:num w:numId="4">
    <w:abstractNumId w:val="23"/>
  </w:num>
  <w:num w:numId="5">
    <w:abstractNumId w:val="7"/>
  </w:num>
  <w:num w:numId="6">
    <w:abstractNumId w:val="22"/>
  </w:num>
  <w:num w:numId="7">
    <w:abstractNumId w:val="24"/>
  </w:num>
  <w:num w:numId="8">
    <w:abstractNumId w:val="14"/>
  </w:num>
  <w:num w:numId="9">
    <w:abstractNumId w:val="27"/>
  </w:num>
  <w:num w:numId="10">
    <w:abstractNumId w:val="6"/>
  </w:num>
  <w:num w:numId="11">
    <w:abstractNumId w:val="18"/>
  </w:num>
  <w:num w:numId="12">
    <w:abstractNumId w:val="25"/>
  </w:num>
  <w:num w:numId="13">
    <w:abstractNumId w:val="15"/>
  </w:num>
  <w:num w:numId="14">
    <w:abstractNumId w:val="19"/>
  </w:num>
  <w:num w:numId="15">
    <w:abstractNumId w:val="4"/>
  </w:num>
  <w:num w:numId="16">
    <w:abstractNumId w:val="8"/>
  </w:num>
  <w:num w:numId="17">
    <w:abstractNumId w:val="30"/>
  </w:num>
  <w:num w:numId="18">
    <w:abstractNumId w:val="26"/>
  </w:num>
  <w:num w:numId="19">
    <w:abstractNumId w:val="29"/>
  </w:num>
  <w:num w:numId="20">
    <w:abstractNumId w:val="2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1"/>
  </w:num>
  <w:num w:numId="26">
    <w:abstractNumId w:val="28"/>
  </w:num>
  <w:num w:numId="27">
    <w:abstractNumId w:val="3"/>
  </w:num>
  <w:num w:numId="28">
    <w:abstractNumId w:val="16"/>
  </w:num>
  <w:num w:numId="29">
    <w:abstractNumId w:val="21"/>
  </w:num>
  <w:num w:numId="30">
    <w:abstractNumId w:val="13"/>
  </w:num>
  <w:num w:numId="31">
    <w:abstractNumId w:val="0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7F6919"/>
    <w:rsid w:val="00866983"/>
    <w:rsid w:val="00901F81"/>
    <w:rsid w:val="00941D71"/>
    <w:rsid w:val="00946F54"/>
    <w:rsid w:val="00A33A6F"/>
    <w:rsid w:val="00A47812"/>
    <w:rsid w:val="00BC2076"/>
    <w:rsid w:val="00C07A31"/>
    <w:rsid w:val="00C17D7A"/>
    <w:rsid w:val="00C25559"/>
    <w:rsid w:val="00C63994"/>
    <w:rsid w:val="00C65ABD"/>
    <w:rsid w:val="00CB0441"/>
    <w:rsid w:val="00CB40AD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2014-12-02T13:04:00Z</dcterms:created>
  <dcterms:modified xsi:type="dcterms:W3CDTF">2014-12-02T13:04:00Z</dcterms:modified>
</cp:coreProperties>
</file>